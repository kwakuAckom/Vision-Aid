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harts/chart1.xml" ContentType="application/vnd.openxmlformats-officedocument.drawingml.chart+xml"/>
  <Override PartName="/word/theme/themeOverride1.xml" ContentType="application/vnd.openxmlformats-officedocument.themeOverride+xml"/>
  <Override PartName="/word/header1.xml" ContentType="application/vnd.openxmlformats-officedocument.wordprocessingml.head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charts/chart2.xml" ContentType="application/vnd.openxmlformats-officedocument.drawingml.chart+xml"/>
  <Override PartName="/word/theme/themeOverride2.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65AF" w:rsidRPr="0083218A" w:rsidRDefault="004065AF" w:rsidP="0083218A">
      <w:pPr>
        <w:tabs>
          <w:tab w:val="left" w:pos="0"/>
        </w:tabs>
        <w:spacing w:line="480" w:lineRule="auto"/>
        <w:jc w:val="center"/>
        <w:rPr>
          <w:b/>
        </w:rPr>
      </w:pPr>
    </w:p>
    <w:p w:rsidR="004065AF" w:rsidRPr="0083218A" w:rsidRDefault="004065AF" w:rsidP="0083218A">
      <w:pPr>
        <w:tabs>
          <w:tab w:val="left" w:pos="0"/>
        </w:tabs>
        <w:spacing w:line="480" w:lineRule="auto"/>
        <w:jc w:val="center"/>
        <w:rPr>
          <w:b/>
        </w:rPr>
      </w:pPr>
    </w:p>
    <w:p w:rsidR="00511D01" w:rsidRPr="0083218A" w:rsidRDefault="00511D01" w:rsidP="0083218A">
      <w:pPr>
        <w:tabs>
          <w:tab w:val="left" w:pos="0"/>
        </w:tabs>
        <w:spacing w:line="480" w:lineRule="auto"/>
        <w:jc w:val="center"/>
        <w:rPr>
          <w:b/>
        </w:rPr>
      </w:pPr>
      <w:r w:rsidRPr="0083218A">
        <w:rPr>
          <w:b/>
        </w:rPr>
        <w:t>UNIVERSITY OF CAPE COAST</w:t>
      </w:r>
    </w:p>
    <w:p w:rsidR="00511D01" w:rsidRPr="0083218A" w:rsidRDefault="00511D01" w:rsidP="0083218A">
      <w:pPr>
        <w:tabs>
          <w:tab w:val="left" w:pos="0"/>
        </w:tabs>
        <w:spacing w:line="480" w:lineRule="auto"/>
        <w:jc w:val="center"/>
      </w:pPr>
    </w:p>
    <w:p w:rsidR="00511D01" w:rsidRPr="0083218A" w:rsidRDefault="00511D01" w:rsidP="0083218A">
      <w:pPr>
        <w:tabs>
          <w:tab w:val="left" w:pos="0"/>
        </w:tabs>
        <w:spacing w:line="480" w:lineRule="auto"/>
        <w:jc w:val="center"/>
      </w:pPr>
    </w:p>
    <w:p w:rsidR="00511D01" w:rsidRPr="0083218A" w:rsidRDefault="00511D01" w:rsidP="0083218A">
      <w:pPr>
        <w:tabs>
          <w:tab w:val="left" w:pos="0"/>
        </w:tabs>
        <w:spacing w:line="480" w:lineRule="auto"/>
        <w:jc w:val="center"/>
      </w:pPr>
    </w:p>
    <w:p w:rsidR="00511D01" w:rsidRPr="0083218A" w:rsidRDefault="00511D01" w:rsidP="0083218A">
      <w:pPr>
        <w:tabs>
          <w:tab w:val="left" w:pos="0"/>
        </w:tabs>
        <w:spacing w:line="480" w:lineRule="auto"/>
        <w:jc w:val="center"/>
      </w:pPr>
    </w:p>
    <w:p w:rsidR="00511D01" w:rsidRPr="0083218A" w:rsidRDefault="00511D01" w:rsidP="0083218A">
      <w:pPr>
        <w:tabs>
          <w:tab w:val="left" w:pos="0"/>
        </w:tabs>
        <w:spacing w:line="480" w:lineRule="auto"/>
        <w:jc w:val="center"/>
      </w:pPr>
    </w:p>
    <w:p w:rsidR="00511D01" w:rsidRPr="0083218A" w:rsidRDefault="00511D01" w:rsidP="0083218A">
      <w:pPr>
        <w:tabs>
          <w:tab w:val="left" w:pos="0"/>
        </w:tabs>
        <w:spacing w:line="480" w:lineRule="auto"/>
        <w:jc w:val="center"/>
      </w:pPr>
    </w:p>
    <w:p w:rsidR="00922090" w:rsidRPr="0083218A" w:rsidRDefault="00922090" w:rsidP="0083218A">
      <w:pPr>
        <w:spacing w:line="480" w:lineRule="auto"/>
        <w:jc w:val="center"/>
        <w:rPr>
          <w:b/>
        </w:rPr>
      </w:pPr>
      <w:r w:rsidRPr="0083218A">
        <w:rPr>
          <w:b/>
        </w:rPr>
        <w:t xml:space="preserve">THE TITLE OF THE THESIS IN ALL </w:t>
      </w:r>
    </w:p>
    <w:p w:rsidR="00922090" w:rsidRPr="0083218A" w:rsidRDefault="00922090" w:rsidP="0083218A">
      <w:pPr>
        <w:spacing w:line="480" w:lineRule="auto"/>
        <w:jc w:val="center"/>
        <w:rPr>
          <w:b/>
        </w:rPr>
      </w:pPr>
      <w:r w:rsidRPr="0083218A">
        <w:rPr>
          <w:b/>
        </w:rPr>
        <w:t>CAPITAL LETTERS BOLD AND CENTERED</w:t>
      </w:r>
    </w:p>
    <w:p w:rsidR="00511D01" w:rsidRPr="0083218A" w:rsidRDefault="00511D01" w:rsidP="0083218A">
      <w:pPr>
        <w:tabs>
          <w:tab w:val="left" w:pos="0"/>
        </w:tabs>
        <w:spacing w:line="480" w:lineRule="auto"/>
        <w:jc w:val="center"/>
      </w:pPr>
    </w:p>
    <w:p w:rsidR="00511D01" w:rsidRPr="0083218A" w:rsidRDefault="00511D01" w:rsidP="0083218A">
      <w:pPr>
        <w:tabs>
          <w:tab w:val="left" w:pos="0"/>
        </w:tabs>
        <w:spacing w:line="480" w:lineRule="auto"/>
        <w:jc w:val="center"/>
      </w:pPr>
    </w:p>
    <w:p w:rsidR="00511D01" w:rsidRPr="0083218A" w:rsidRDefault="00511D01" w:rsidP="0083218A">
      <w:pPr>
        <w:tabs>
          <w:tab w:val="left" w:pos="0"/>
        </w:tabs>
        <w:spacing w:line="480" w:lineRule="auto"/>
        <w:jc w:val="center"/>
      </w:pPr>
    </w:p>
    <w:p w:rsidR="00511D01" w:rsidRPr="0083218A" w:rsidRDefault="00511D01" w:rsidP="0083218A">
      <w:pPr>
        <w:tabs>
          <w:tab w:val="left" w:pos="0"/>
        </w:tabs>
        <w:spacing w:line="480" w:lineRule="auto"/>
        <w:jc w:val="center"/>
      </w:pPr>
    </w:p>
    <w:p w:rsidR="00922090" w:rsidRPr="0083218A" w:rsidRDefault="00922090" w:rsidP="0083218A">
      <w:pPr>
        <w:spacing w:line="480" w:lineRule="auto"/>
        <w:jc w:val="center"/>
        <w:rPr>
          <w:b/>
        </w:rPr>
      </w:pPr>
      <w:r w:rsidRPr="0083218A">
        <w:rPr>
          <w:b/>
        </w:rPr>
        <w:t>YOUR NAME IN ALL CAPITALS BOLD AND CENTERED</w:t>
      </w:r>
    </w:p>
    <w:p w:rsidR="00511D01" w:rsidRPr="0083218A" w:rsidRDefault="00511D01" w:rsidP="0083218A">
      <w:pPr>
        <w:tabs>
          <w:tab w:val="left" w:pos="0"/>
        </w:tabs>
        <w:spacing w:line="480" w:lineRule="auto"/>
        <w:jc w:val="center"/>
      </w:pPr>
    </w:p>
    <w:p w:rsidR="00511D01" w:rsidRPr="0083218A" w:rsidRDefault="00511D01" w:rsidP="0083218A">
      <w:pPr>
        <w:tabs>
          <w:tab w:val="left" w:pos="0"/>
        </w:tabs>
        <w:spacing w:line="480" w:lineRule="auto"/>
        <w:jc w:val="center"/>
      </w:pPr>
    </w:p>
    <w:p w:rsidR="00511D01" w:rsidRPr="0083218A" w:rsidRDefault="00511D01" w:rsidP="0083218A">
      <w:pPr>
        <w:tabs>
          <w:tab w:val="left" w:pos="0"/>
        </w:tabs>
        <w:spacing w:line="480" w:lineRule="auto"/>
        <w:jc w:val="center"/>
      </w:pPr>
    </w:p>
    <w:p w:rsidR="00511D01" w:rsidRPr="0083218A" w:rsidRDefault="00511D01" w:rsidP="0083218A">
      <w:pPr>
        <w:tabs>
          <w:tab w:val="left" w:pos="0"/>
        </w:tabs>
        <w:spacing w:line="480" w:lineRule="auto"/>
        <w:jc w:val="center"/>
      </w:pPr>
    </w:p>
    <w:p w:rsidR="00511D01" w:rsidRPr="0083218A" w:rsidRDefault="00511D01" w:rsidP="0083218A">
      <w:pPr>
        <w:tabs>
          <w:tab w:val="left" w:pos="0"/>
        </w:tabs>
        <w:spacing w:line="480" w:lineRule="auto"/>
        <w:jc w:val="center"/>
      </w:pPr>
    </w:p>
    <w:p w:rsidR="005431F0" w:rsidRPr="0083218A" w:rsidRDefault="005431F0" w:rsidP="0083218A">
      <w:pPr>
        <w:tabs>
          <w:tab w:val="left" w:pos="0"/>
        </w:tabs>
        <w:spacing w:line="480" w:lineRule="auto"/>
        <w:jc w:val="center"/>
      </w:pPr>
    </w:p>
    <w:p w:rsidR="005431F0" w:rsidRPr="0083218A" w:rsidRDefault="005431F0" w:rsidP="0083218A">
      <w:pPr>
        <w:tabs>
          <w:tab w:val="left" w:pos="0"/>
        </w:tabs>
        <w:spacing w:line="480" w:lineRule="auto"/>
        <w:jc w:val="center"/>
      </w:pPr>
    </w:p>
    <w:p w:rsidR="005431F0" w:rsidRPr="0083218A" w:rsidRDefault="005431F0" w:rsidP="0083218A">
      <w:pPr>
        <w:tabs>
          <w:tab w:val="left" w:pos="0"/>
        </w:tabs>
        <w:spacing w:line="480" w:lineRule="auto"/>
        <w:jc w:val="center"/>
      </w:pPr>
    </w:p>
    <w:p w:rsidR="005431F0" w:rsidRPr="0083218A" w:rsidRDefault="005431F0" w:rsidP="0083218A">
      <w:pPr>
        <w:tabs>
          <w:tab w:val="left" w:pos="0"/>
        </w:tabs>
        <w:spacing w:line="480" w:lineRule="auto"/>
        <w:jc w:val="center"/>
      </w:pPr>
    </w:p>
    <w:p w:rsidR="00930CDA" w:rsidRPr="0083218A" w:rsidRDefault="00930CDA" w:rsidP="0083218A">
      <w:pPr>
        <w:tabs>
          <w:tab w:val="left" w:pos="0"/>
        </w:tabs>
        <w:spacing w:line="480" w:lineRule="auto"/>
        <w:jc w:val="center"/>
      </w:pPr>
    </w:p>
    <w:p w:rsidR="00930CDA" w:rsidRPr="0083218A" w:rsidRDefault="00930CDA" w:rsidP="0083218A">
      <w:pPr>
        <w:tabs>
          <w:tab w:val="left" w:pos="0"/>
        </w:tabs>
        <w:spacing w:line="480" w:lineRule="auto"/>
        <w:jc w:val="center"/>
      </w:pPr>
    </w:p>
    <w:p w:rsidR="00930CDA" w:rsidRPr="0083218A" w:rsidRDefault="00930CDA" w:rsidP="0083218A">
      <w:pPr>
        <w:tabs>
          <w:tab w:val="left" w:pos="0"/>
        </w:tabs>
        <w:spacing w:line="480" w:lineRule="auto"/>
        <w:jc w:val="center"/>
      </w:pPr>
    </w:p>
    <w:p w:rsidR="005431F0" w:rsidRPr="0083218A" w:rsidRDefault="005431F0" w:rsidP="0083218A">
      <w:pPr>
        <w:tabs>
          <w:tab w:val="left" w:pos="0"/>
        </w:tabs>
        <w:spacing w:line="480" w:lineRule="auto"/>
        <w:jc w:val="center"/>
      </w:pPr>
    </w:p>
    <w:p w:rsidR="005431F0" w:rsidRPr="0083218A" w:rsidRDefault="005431F0" w:rsidP="0083218A">
      <w:pPr>
        <w:tabs>
          <w:tab w:val="left" w:pos="0"/>
        </w:tabs>
        <w:spacing w:line="480" w:lineRule="auto"/>
        <w:jc w:val="center"/>
      </w:pPr>
    </w:p>
    <w:p w:rsidR="004579BB" w:rsidRPr="0083218A" w:rsidRDefault="00511D01" w:rsidP="0083218A">
      <w:pPr>
        <w:tabs>
          <w:tab w:val="left" w:pos="0"/>
        </w:tabs>
        <w:spacing w:line="480" w:lineRule="auto"/>
        <w:jc w:val="center"/>
        <w:rPr>
          <w:b/>
          <w:color w:val="000000"/>
        </w:rPr>
      </w:pPr>
      <w:r w:rsidRPr="0083218A">
        <w:rPr>
          <w:b/>
        </w:rPr>
        <w:t>YEAR</w:t>
      </w:r>
      <w:r w:rsidR="00BF3BB0" w:rsidRPr="0083218A">
        <w:rPr>
          <w:b/>
        </w:rPr>
        <w:t xml:space="preserve"> OF AWARD</w:t>
      </w:r>
    </w:p>
    <w:p w:rsidR="004579BB" w:rsidRPr="0083218A" w:rsidRDefault="004579BB" w:rsidP="0083218A">
      <w:pPr>
        <w:tabs>
          <w:tab w:val="left" w:pos="0"/>
        </w:tabs>
        <w:spacing w:line="480" w:lineRule="auto"/>
        <w:jc w:val="center"/>
        <w:rPr>
          <w:b/>
          <w:color w:val="000000"/>
        </w:rPr>
      </w:pPr>
    </w:p>
    <w:p w:rsidR="004579BB" w:rsidRPr="0083218A" w:rsidRDefault="004579BB" w:rsidP="0083218A">
      <w:pPr>
        <w:tabs>
          <w:tab w:val="left" w:pos="0"/>
        </w:tabs>
        <w:spacing w:line="480" w:lineRule="auto"/>
        <w:jc w:val="center"/>
        <w:rPr>
          <w:b/>
          <w:color w:val="000000"/>
        </w:rPr>
      </w:pPr>
    </w:p>
    <w:p w:rsidR="004579BB" w:rsidRPr="0083218A" w:rsidRDefault="004579BB" w:rsidP="0083218A">
      <w:pPr>
        <w:tabs>
          <w:tab w:val="left" w:pos="0"/>
        </w:tabs>
        <w:spacing w:line="480" w:lineRule="auto"/>
        <w:jc w:val="center"/>
        <w:rPr>
          <w:b/>
          <w:color w:val="000000"/>
        </w:rPr>
      </w:pPr>
    </w:p>
    <w:p w:rsidR="004579BB" w:rsidRPr="0083218A" w:rsidRDefault="004579BB" w:rsidP="0083218A">
      <w:pPr>
        <w:tabs>
          <w:tab w:val="left" w:pos="0"/>
        </w:tabs>
        <w:spacing w:line="480" w:lineRule="auto"/>
        <w:jc w:val="center"/>
        <w:rPr>
          <w:b/>
          <w:color w:val="000000"/>
        </w:rPr>
      </w:pPr>
    </w:p>
    <w:p w:rsidR="004579BB" w:rsidRPr="0083218A" w:rsidRDefault="004579BB" w:rsidP="0083218A">
      <w:pPr>
        <w:tabs>
          <w:tab w:val="left" w:pos="0"/>
        </w:tabs>
        <w:spacing w:line="480" w:lineRule="auto"/>
        <w:jc w:val="center"/>
        <w:rPr>
          <w:b/>
          <w:color w:val="000000"/>
        </w:rPr>
      </w:pPr>
    </w:p>
    <w:p w:rsidR="004579BB" w:rsidRPr="0083218A" w:rsidRDefault="004579BB" w:rsidP="0083218A">
      <w:pPr>
        <w:tabs>
          <w:tab w:val="left" w:pos="0"/>
        </w:tabs>
        <w:spacing w:line="480" w:lineRule="auto"/>
        <w:jc w:val="center"/>
        <w:rPr>
          <w:b/>
          <w:color w:val="000000"/>
        </w:rPr>
      </w:pPr>
    </w:p>
    <w:p w:rsidR="004579BB" w:rsidRPr="0083218A" w:rsidRDefault="004579BB" w:rsidP="0083218A">
      <w:pPr>
        <w:tabs>
          <w:tab w:val="left" w:pos="0"/>
        </w:tabs>
        <w:spacing w:line="480" w:lineRule="auto"/>
        <w:jc w:val="center"/>
        <w:rPr>
          <w:b/>
          <w:color w:val="000000"/>
        </w:rPr>
      </w:pPr>
    </w:p>
    <w:p w:rsidR="004579BB" w:rsidRPr="0083218A" w:rsidRDefault="004579BB" w:rsidP="0083218A">
      <w:pPr>
        <w:tabs>
          <w:tab w:val="left" w:pos="0"/>
        </w:tabs>
        <w:spacing w:line="480" w:lineRule="auto"/>
        <w:jc w:val="center"/>
        <w:rPr>
          <w:b/>
          <w:color w:val="000000"/>
        </w:rPr>
      </w:pPr>
    </w:p>
    <w:p w:rsidR="004579BB" w:rsidRPr="0083218A" w:rsidRDefault="004579BB" w:rsidP="0083218A">
      <w:pPr>
        <w:tabs>
          <w:tab w:val="left" w:pos="0"/>
        </w:tabs>
        <w:spacing w:line="480" w:lineRule="auto"/>
        <w:jc w:val="center"/>
        <w:rPr>
          <w:b/>
          <w:color w:val="000000"/>
        </w:rPr>
      </w:pPr>
    </w:p>
    <w:p w:rsidR="004579BB" w:rsidRPr="0083218A" w:rsidRDefault="004579BB" w:rsidP="0083218A">
      <w:pPr>
        <w:tabs>
          <w:tab w:val="left" w:pos="0"/>
        </w:tabs>
        <w:spacing w:line="480" w:lineRule="auto"/>
        <w:jc w:val="center"/>
        <w:rPr>
          <w:b/>
          <w:color w:val="000000"/>
        </w:rPr>
      </w:pPr>
    </w:p>
    <w:p w:rsidR="004579BB" w:rsidRPr="0083218A" w:rsidRDefault="004579BB" w:rsidP="0083218A">
      <w:pPr>
        <w:tabs>
          <w:tab w:val="left" w:pos="0"/>
        </w:tabs>
        <w:spacing w:line="480" w:lineRule="auto"/>
        <w:jc w:val="center"/>
        <w:rPr>
          <w:b/>
          <w:color w:val="000000"/>
        </w:rPr>
      </w:pPr>
    </w:p>
    <w:p w:rsidR="004579BB" w:rsidRPr="0083218A" w:rsidRDefault="004579BB" w:rsidP="0083218A">
      <w:pPr>
        <w:tabs>
          <w:tab w:val="left" w:pos="0"/>
        </w:tabs>
        <w:spacing w:line="480" w:lineRule="auto"/>
        <w:jc w:val="center"/>
        <w:rPr>
          <w:b/>
          <w:color w:val="000000"/>
        </w:rPr>
      </w:pPr>
    </w:p>
    <w:p w:rsidR="004579BB" w:rsidRPr="0083218A" w:rsidRDefault="004579BB" w:rsidP="0083218A">
      <w:pPr>
        <w:tabs>
          <w:tab w:val="left" w:pos="0"/>
        </w:tabs>
        <w:spacing w:line="480" w:lineRule="auto"/>
        <w:jc w:val="center"/>
        <w:rPr>
          <w:b/>
          <w:color w:val="000000"/>
        </w:rPr>
      </w:pPr>
    </w:p>
    <w:p w:rsidR="00922090" w:rsidRPr="0083218A" w:rsidRDefault="00922090" w:rsidP="0083218A">
      <w:pPr>
        <w:tabs>
          <w:tab w:val="left" w:pos="0"/>
        </w:tabs>
        <w:spacing w:line="480" w:lineRule="auto"/>
        <w:jc w:val="center"/>
        <w:rPr>
          <w:b/>
          <w:color w:val="000000"/>
        </w:rPr>
      </w:pPr>
    </w:p>
    <w:p w:rsidR="00922090" w:rsidRPr="0083218A" w:rsidRDefault="00922090" w:rsidP="0083218A">
      <w:pPr>
        <w:tabs>
          <w:tab w:val="left" w:pos="0"/>
        </w:tabs>
        <w:spacing w:line="480" w:lineRule="auto"/>
        <w:jc w:val="center"/>
        <w:rPr>
          <w:b/>
          <w:color w:val="000000"/>
        </w:rPr>
      </w:pPr>
    </w:p>
    <w:p w:rsidR="00922090" w:rsidRPr="0083218A" w:rsidRDefault="00922090" w:rsidP="0083218A">
      <w:pPr>
        <w:tabs>
          <w:tab w:val="left" w:pos="0"/>
        </w:tabs>
        <w:spacing w:line="480" w:lineRule="auto"/>
        <w:jc w:val="center"/>
        <w:rPr>
          <w:b/>
          <w:color w:val="000000"/>
        </w:rPr>
      </w:pPr>
    </w:p>
    <w:p w:rsidR="00922090" w:rsidRPr="0083218A" w:rsidRDefault="00922090" w:rsidP="0083218A">
      <w:pPr>
        <w:tabs>
          <w:tab w:val="left" w:pos="0"/>
        </w:tabs>
        <w:spacing w:line="480" w:lineRule="auto"/>
        <w:jc w:val="center"/>
        <w:rPr>
          <w:b/>
          <w:color w:val="000000"/>
        </w:rPr>
      </w:pPr>
    </w:p>
    <w:p w:rsidR="00922090" w:rsidRPr="0083218A" w:rsidRDefault="00922090" w:rsidP="0083218A">
      <w:pPr>
        <w:tabs>
          <w:tab w:val="left" w:pos="0"/>
        </w:tabs>
        <w:spacing w:line="480" w:lineRule="auto"/>
        <w:jc w:val="center"/>
        <w:rPr>
          <w:b/>
          <w:color w:val="000000"/>
        </w:rPr>
      </w:pPr>
    </w:p>
    <w:p w:rsidR="00922090" w:rsidRPr="0083218A" w:rsidRDefault="00922090" w:rsidP="0083218A">
      <w:pPr>
        <w:tabs>
          <w:tab w:val="left" w:pos="0"/>
        </w:tabs>
        <w:spacing w:line="480" w:lineRule="auto"/>
        <w:jc w:val="center"/>
        <w:rPr>
          <w:b/>
          <w:color w:val="000000"/>
        </w:rPr>
      </w:pPr>
    </w:p>
    <w:p w:rsidR="00922090" w:rsidRPr="0083218A" w:rsidRDefault="00922090" w:rsidP="0083218A">
      <w:pPr>
        <w:tabs>
          <w:tab w:val="left" w:pos="0"/>
        </w:tabs>
        <w:spacing w:line="480" w:lineRule="auto"/>
        <w:jc w:val="center"/>
        <w:rPr>
          <w:b/>
          <w:color w:val="000000"/>
        </w:rPr>
      </w:pPr>
    </w:p>
    <w:p w:rsidR="00922090" w:rsidRPr="0083218A" w:rsidRDefault="00922090" w:rsidP="0083218A">
      <w:pPr>
        <w:tabs>
          <w:tab w:val="left" w:pos="0"/>
        </w:tabs>
        <w:spacing w:line="480" w:lineRule="auto"/>
        <w:jc w:val="center"/>
        <w:rPr>
          <w:b/>
          <w:color w:val="000000"/>
        </w:rPr>
      </w:pPr>
    </w:p>
    <w:p w:rsidR="00922090" w:rsidRPr="0083218A" w:rsidRDefault="00922090" w:rsidP="0083218A">
      <w:pPr>
        <w:tabs>
          <w:tab w:val="left" w:pos="0"/>
        </w:tabs>
        <w:spacing w:line="480" w:lineRule="auto"/>
        <w:jc w:val="center"/>
        <w:rPr>
          <w:b/>
          <w:color w:val="000000"/>
        </w:rPr>
      </w:pPr>
    </w:p>
    <w:p w:rsidR="004579BB" w:rsidRPr="0083218A" w:rsidRDefault="004579BB" w:rsidP="0083218A">
      <w:pPr>
        <w:tabs>
          <w:tab w:val="left" w:pos="0"/>
        </w:tabs>
        <w:spacing w:line="480" w:lineRule="auto"/>
        <w:jc w:val="center"/>
      </w:pPr>
      <w:r w:rsidRPr="0083218A">
        <w:rPr>
          <w:b/>
          <w:color w:val="000000"/>
        </w:rPr>
        <w:t>©</w:t>
      </w:r>
      <w:r w:rsidR="0002605C" w:rsidRPr="0083218A">
        <w:t>Year (e.g</w:t>
      </w:r>
      <w:r w:rsidR="0002605C" w:rsidRPr="0083218A">
        <w:rPr>
          <w:b/>
          <w:color w:val="000000"/>
        </w:rPr>
        <w:t>.</w:t>
      </w:r>
      <w:r w:rsidRPr="0083218A">
        <w:t>201</w:t>
      </w:r>
      <w:r w:rsidR="0002605C" w:rsidRPr="0083218A">
        <w:t>5)</w:t>
      </w:r>
    </w:p>
    <w:p w:rsidR="004579BB" w:rsidRPr="0083218A" w:rsidRDefault="004579BB" w:rsidP="0083218A">
      <w:pPr>
        <w:tabs>
          <w:tab w:val="left" w:pos="0"/>
        </w:tabs>
        <w:spacing w:line="480" w:lineRule="auto"/>
        <w:jc w:val="center"/>
      </w:pPr>
      <w:r w:rsidRPr="0083218A">
        <w:t>Your full name (lower caps</w:t>
      </w:r>
      <w:r w:rsidR="004C393B" w:rsidRPr="0083218A">
        <w:t xml:space="preserve"> e.g. </w:t>
      </w:r>
      <w:r w:rsidR="00922090" w:rsidRPr="0083218A">
        <w:t xml:space="preserve">Michael </w:t>
      </w:r>
      <w:proofErr w:type="spellStart"/>
      <w:r w:rsidR="00922090" w:rsidRPr="0083218A">
        <w:t>AyikweiQuarshie</w:t>
      </w:r>
      <w:proofErr w:type="spellEnd"/>
      <w:r w:rsidRPr="0083218A">
        <w:t>)</w:t>
      </w:r>
    </w:p>
    <w:p w:rsidR="00BF22C8" w:rsidRPr="0083218A" w:rsidRDefault="004579BB" w:rsidP="0083218A">
      <w:pPr>
        <w:spacing w:line="480" w:lineRule="auto"/>
        <w:jc w:val="center"/>
      </w:pPr>
      <w:r w:rsidRPr="0083218A">
        <w:t>University of Cape Coast</w:t>
      </w:r>
    </w:p>
    <w:p w:rsidR="001A2DB0" w:rsidRPr="0083218A" w:rsidRDefault="001A2DB0" w:rsidP="0083218A">
      <w:pPr>
        <w:spacing w:line="480" w:lineRule="auto"/>
      </w:pPr>
    </w:p>
    <w:p w:rsidR="001A2DB0" w:rsidRPr="0083218A" w:rsidRDefault="001A2DB0" w:rsidP="0083218A">
      <w:pPr>
        <w:spacing w:line="480" w:lineRule="auto"/>
        <w:sectPr w:rsidR="001A2DB0" w:rsidRPr="0083218A" w:rsidSect="00B9289F">
          <w:footerReference w:type="first" r:id="rId8"/>
          <w:pgSz w:w="11909" w:h="16834" w:code="9"/>
          <w:pgMar w:top="1440" w:right="1440" w:bottom="1440" w:left="2880" w:header="1440" w:footer="1080" w:gutter="0"/>
          <w:pgNumType w:fmt="lowerRoman"/>
          <w:cols w:space="720"/>
          <w:docGrid w:linePitch="360"/>
        </w:sectPr>
      </w:pPr>
    </w:p>
    <w:p w:rsidR="00F95456" w:rsidRPr="0083218A" w:rsidRDefault="00F95456" w:rsidP="0083218A">
      <w:pPr>
        <w:spacing w:line="480" w:lineRule="auto"/>
        <w:jc w:val="center"/>
        <w:rPr>
          <w:b/>
        </w:rPr>
      </w:pPr>
    </w:p>
    <w:p w:rsidR="00F95456" w:rsidRPr="0083218A" w:rsidRDefault="00F95456" w:rsidP="0083218A">
      <w:pPr>
        <w:spacing w:line="480" w:lineRule="auto"/>
        <w:jc w:val="center"/>
        <w:rPr>
          <w:b/>
        </w:rPr>
      </w:pPr>
    </w:p>
    <w:p w:rsidR="003D27EE" w:rsidRPr="0083218A" w:rsidRDefault="00364ED3" w:rsidP="0083218A">
      <w:pPr>
        <w:spacing w:line="480" w:lineRule="auto"/>
        <w:jc w:val="center"/>
        <w:rPr>
          <w:b/>
        </w:rPr>
      </w:pPr>
      <w:r w:rsidRPr="0083218A">
        <w:rPr>
          <w:b/>
        </w:rPr>
        <w:t>UNIVERSITY OF CAPE COAST</w:t>
      </w:r>
    </w:p>
    <w:p w:rsidR="00B904AA" w:rsidRPr="0083218A" w:rsidRDefault="00B904AA" w:rsidP="0083218A">
      <w:pPr>
        <w:spacing w:line="480" w:lineRule="auto"/>
        <w:jc w:val="center"/>
      </w:pPr>
    </w:p>
    <w:p w:rsidR="003D27EE" w:rsidRPr="0083218A" w:rsidRDefault="003D27EE" w:rsidP="0083218A">
      <w:pPr>
        <w:spacing w:line="480" w:lineRule="auto"/>
        <w:jc w:val="center"/>
      </w:pPr>
    </w:p>
    <w:p w:rsidR="00B904AA" w:rsidRPr="0083218A" w:rsidRDefault="00B904AA" w:rsidP="0083218A">
      <w:pPr>
        <w:spacing w:line="480" w:lineRule="auto"/>
        <w:jc w:val="center"/>
      </w:pPr>
    </w:p>
    <w:p w:rsidR="00B904AA" w:rsidRPr="0083218A" w:rsidRDefault="00B904AA" w:rsidP="0083218A">
      <w:pPr>
        <w:spacing w:line="480" w:lineRule="auto"/>
        <w:jc w:val="center"/>
      </w:pPr>
    </w:p>
    <w:p w:rsidR="00052860" w:rsidRPr="0083218A" w:rsidRDefault="00052860" w:rsidP="0083218A">
      <w:pPr>
        <w:spacing w:line="480" w:lineRule="auto"/>
        <w:jc w:val="center"/>
      </w:pPr>
    </w:p>
    <w:p w:rsidR="003D27EE" w:rsidRPr="0083218A" w:rsidRDefault="003D27EE" w:rsidP="0083218A">
      <w:pPr>
        <w:spacing w:line="480" w:lineRule="auto"/>
        <w:jc w:val="center"/>
      </w:pPr>
    </w:p>
    <w:p w:rsidR="00052860" w:rsidRPr="0083218A" w:rsidRDefault="00052860" w:rsidP="0083218A">
      <w:pPr>
        <w:spacing w:line="480" w:lineRule="auto"/>
        <w:jc w:val="center"/>
      </w:pPr>
    </w:p>
    <w:p w:rsidR="003D27EE" w:rsidRPr="0083218A" w:rsidRDefault="003D27EE" w:rsidP="0083218A">
      <w:pPr>
        <w:spacing w:line="480" w:lineRule="auto"/>
        <w:jc w:val="center"/>
        <w:rPr>
          <w:b/>
        </w:rPr>
      </w:pPr>
      <w:r w:rsidRPr="0083218A">
        <w:rPr>
          <w:b/>
        </w:rPr>
        <w:t xml:space="preserve">THE TITLE OF THE </w:t>
      </w:r>
      <w:r w:rsidR="003B074C" w:rsidRPr="0083218A">
        <w:rPr>
          <w:b/>
        </w:rPr>
        <w:t>THESIS</w:t>
      </w:r>
      <w:r w:rsidRPr="0083218A">
        <w:rPr>
          <w:b/>
        </w:rPr>
        <w:t xml:space="preserve"> IN ALL </w:t>
      </w:r>
    </w:p>
    <w:p w:rsidR="003D27EE" w:rsidRPr="0083218A" w:rsidRDefault="003D27EE" w:rsidP="0083218A">
      <w:pPr>
        <w:spacing w:line="480" w:lineRule="auto"/>
        <w:jc w:val="center"/>
        <w:rPr>
          <w:b/>
        </w:rPr>
      </w:pPr>
      <w:r w:rsidRPr="0083218A">
        <w:rPr>
          <w:b/>
        </w:rPr>
        <w:t>CAPITAL LETTERS BOLD AND CENTERED</w:t>
      </w:r>
    </w:p>
    <w:p w:rsidR="003D27EE" w:rsidRPr="0083218A" w:rsidRDefault="003D27EE" w:rsidP="0083218A">
      <w:pPr>
        <w:spacing w:line="480" w:lineRule="auto"/>
        <w:jc w:val="center"/>
      </w:pPr>
    </w:p>
    <w:p w:rsidR="00B904AA" w:rsidRPr="0083218A" w:rsidRDefault="00B904AA" w:rsidP="0083218A">
      <w:pPr>
        <w:spacing w:line="480" w:lineRule="auto"/>
        <w:jc w:val="center"/>
      </w:pPr>
    </w:p>
    <w:p w:rsidR="00B904AA" w:rsidRPr="0083218A" w:rsidRDefault="00B904AA" w:rsidP="0083218A">
      <w:pPr>
        <w:spacing w:line="480" w:lineRule="auto"/>
        <w:jc w:val="center"/>
      </w:pPr>
    </w:p>
    <w:p w:rsidR="003D27EE" w:rsidRPr="0083218A" w:rsidRDefault="00114739" w:rsidP="0083218A">
      <w:pPr>
        <w:spacing w:line="480" w:lineRule="auto"/>
        <w:jc w:val="center"/>
      </w:pPr>
      <w:r w:rsidRPr="0083218A">
        <w:t>BY</w:t>
      </w:r>
    </w:p>
    <w:p w:rsidR="00922090" w:rsidRPr="0083218A" w:rsidRDefault="00922090" w:rsidP="0083218A">
      <w:pPr>
        <w:spacing w:line="480" w:lineRule="auto"/>
        <w:jc w:val="center"/>
      </w:pPr>
    </w:p>
    <w:p w:rsidR="003D27EE" w:rsidRPr="0083218A" w:rsidRDefault="003D27EE" w:rsidP="0083218A">
      <w:pPr>
        <w:spacing w:line="480" w:lineRule="auto"/>
        <w:jc w:val="center"/>
        <w:rPr>
          <w:b/>
        </w:rPr>
      </w:pPr>
      <w:r w:rsidRPr="0083218A">
        <w:rPr>
          <w:b/>
        </w:rPr>
        <w:t>YOUR NAME IN ALL CAPITALS BOLD AND CENTERED</w:t>
      </w:r>
    </w:p>
    <w:p w:rsidR="00B904AA" w:rsidRPr="0083218A" w:rsidRDefault="00B904AA" w:rsidP="0083218A">
      <w:pPr>
        <w:spacing w:line="480" w:lineRule="auto"/>
        <w:jc w:val="center"/>
      </w:pPr>
    </w:p>
    <w:p w:rsidR="00F95456" w:rsidRPr="0083218A" w:rsidRDefault="00F95456" w:rsidP="0083218A">
      <w:pPr>
        <w:spacing w:line="480" w:lineRule="auto"/>
        <w:jc w:val="center"/>
      </w:pPr>
    </w:p>
    <w:p w:rsidR="00F95456" w:rsidRPr="0083218A" w:rsidRDefault="00F95456" w:rsidP="0083218A">
      <w:pPr>
        <w:spacing w:line="480" w:lineRule="auto"/>
        <w:jc w:val="center"/>
      </w:pPr>
    </w:p>
    <w:p w:rsidR="00F95456" w:rsidRPr="0083218A" w:rsidRDefault="00F95456" w:rsidP="0083218A">
      <w:pPr>
        <w:spacing w:line="480" w:lineRule="auto"/>
        <w:jc w:val="center"/>
      </w:pPr>
    </w:p>
    <w:p w:rsidR="00364ED3" w:rsidRPr="0083218A" w:rsidRDefault="00364ED3" w:rsidP="0083218A">
      <w:pPr>
        <w:spacing w:line="480" w:lineRule="auto"/>
        <w:jc w:val="center"/>
      </w:pPr>
      <w:r w:rsidRPr="0083218A">
        <w:t xml:space="preserve">Thesis submitted to the </w:t>
      </w:r>
      <w:r w:rsidR="00302691" w:rsidRPr="0083218A">
        <w:t>[</w:t>
      </w:r>
      <w:r w:rsidRPr="0083218A">
        <w:t xml:space="preserve">Department of </w:t>
      </w:r>
      <w:r w:rsidR="00302691" w:rsidRPr="0083218A">
        <w:t xml:space="preserve">Candidate] </w:t>
      </w:r>
      <w:r w:rsidRPr="0083218A">
        <w:t xml:space="preserve">of the </w:t>
      </w:r>
      <w:r w:rsidR="00302691" w:rsidRPr="0083218A">
        <w:t>[</w:t>
      </w:r>
      <w:r w:rsidRPr="0083218A">
        <w:t>Faculty</w:t>
      </w:r>
      <w:r w:rsidR="00302691" w:rsidRPr="0083218A">
        <w:t xml:space="preserve">/School </w:t>
      </w:r>
      <w:r w:rsidRPr="0083218A">
        <w:t xml:space="preserve">of </w:t>
      </w:r>
      <w:r w:rsidR="00302691" w:rsidRPr="0083218A">
        <w:t xml:space="preserve">Candidate], </w:t>
      </w:r>
      <w:r w:rsidRPr="0083218A">
        <w:t xml:space="preserve">University of Cape Coast, in partial </w:t>
      </w:r>
      <w:r w:rsidR="00302691" w:rsidRPr="0083218A">
        <w:t>fulfillment</w:t>
      </w:r>
      <w:r w:rsidRPr="0083218A">
        <w:t xml:space="preserve"> of the requirements for the award of </w:t>
      </w:r>
      <w:r w:rsidR="00302691" w:rsidRPr="0083218A">
        <w:t xml:space="preserve">Doctor </w:t>
      </w:r>
      <w:r w:rsidRPr="0083218A">
        <w:t xml:space="preserve">of Philosophy degree in </w:t>
      </w:r>
      <w:r w:rsidR="00302691" w:rsidRPr="0083218A">
        <w:t xml:space="preserve">[discipline of candidate] </w:t>
      </w:r>
    </w:p>
    <w:p w:rsidR="00B904AA" w:rsidRPr="0083218A" w:rsidRDefault="00B904AA" w:rsidP="0083218A">
      <w:pPr>
        <w:spacing w:line="480" w:lineRule="auto"/>
        <w:jc w:val="center"/>
      </w:pPr>
    </w:p>
    <w:p w:rsidR="00302691" w:rsidRPr="0083218A" w:rsidRDefault="00302691" w:rsidP="0083218A">
      <w:pPr>
        <w:spacing w:line="480" w:lineRule="auto"/>
        <w:jc w:val="center"/>
      </w:pPr>
    </w:p>
    <w:p w:rsidR="00302691" w:rsidRPr="0083218A" w:rsidRDefault="00302691" w:rsidP="0083218A">
      <w:pPr>
        <w:spacing w:line="480" w:lineRule="auto"/>
        <w:jc w:val="center"/>
      </w:pPr>
    </w:p>
    <w:p w:rsidR="00302691" w:rsidRPr="0083218A" w:rsidRDefault="00302691" w:rsidP="0083218A">
      <w:pPr>
        <w:spacing w:line="480" w:lineRule="auto"/>
        <w:jc w:val="center"/>
      </w:pPr>
    </w:p>
    <w:p w:rsidR="001A2DB0" w:rsidRPr="0083218A" w:rsidRDefault="0055649E" w:rsidP="0083218A">
      <w:pPr>
        <w:spacing w:line="480" w:lineRule="auto"/>
        <w:jc w:val="center"/>
      </w:pPr>
      <w:r w:rsidRPr="0083218A">
        <w:t>M</w:t>
      </w:r>
      <w:r w:rsidR="0031375B" w:rsidRPr="0083218A">
        <w:t>ONTH</w:t>
      </w:r>
      <w:r w:rsidRPr="0083218A">
        <w:t xml:space="preserve">, </w:t>
      </w:r>
      <w:r w:rsidR="00A87ECA" w:rsidRPr="0083218A">
        <w:t>YEAR</w:t>
      </w:r>
    </w:p>
    <w:p w:rsidR="001A2DB0" w:rsidRPr="0083218A" w:rsidRDefault="001A2DB0" w:rsidP="0083218A">
      <w:pPr>
        <w:spacing w:line="480" w:lineRule="auto"/>
      </w:pPr>
    </w:p>
    <w:p w:rsidR="001A2DB0" w:rsidRPr="0083218A" w:rsidRDefault="001A2DB0" w:rsidP="0083218A">
      <w:pPr>
        <w:spacing w:line="480" w:lineRule="auto"/>
        <w:jc w:val="center"/>
        <w:sectPr w:rsidR="001A2DB0" w:rsidRPr="0083218A" w:rsidSect="00B9289F">
          <w:footerReference w:type="default" r:id="rId9"/>
          <w:footerReference w:type="first" r:id="rId10"/>
          <w:pgSz w:w="11909" w:h="16834" w:code="9"/>
          <w:pgMar w:top="1440" w:right="1440" w:bottom="1440" w:left="2880" w:header="1440" w:footer="1080" w:gutter="0"/>
          <w:pgNumType w:fmt="lowerRoman" w:start="1"/>
          <w:cols w:space="720"/>
          <w:titlePg/>
          <w:docGrid w:linePitch="360"/>
        </w:sectPr>
      </w:pPr>
    </w:p>
    <w:p w:rsidR="00CB78ED" w:rsidRPr="0083218A" w:rsidRDefault="00CB78ED" w:rsidP="0083218A">
      <w:pPr>
        <w:pStyle w:val="Heading1"/>
      </w:pPr>
      <w:bookmarkStart w:id="0" w:name="_Toc429429229"/>
      <w:r w:rsidRPr="0083218A">
        <w:t>DECLARATION</w:t>
      </w:r>
      <w:bookmarkEnd w:id="0"/>
    </w:p>
    <w:p w:rsidR="00CB78ED" w:rsidRPr="0083218A" w:rsidRDefault="00CB78ED" w:rsidP="0083218A">
      <w:pPr>
        <w:spacing w:line="480" w:lineRule="auto"/>
        <w:jc w:val="center"/>
        <w:rPr>
          <w:b/>
        </w:rPr>
      </w:pPr>
    </w:p>
    <w:p w:rsidR="00CB78ED" w:rsidRPr="0083218A" w:rsidRDefault="00CB78ED" w:rsidP="0083218A">
      <w:pPr>
        <w:spacing w:line="480" w:lineRule="auto"/>
        <w:jc w:val="both"/>
        <w:rPr>
          <w:b/>
        </w:rPr>
      </w:pPr>
      <w:r w:rsidRPr="0083218A">
        <w:rPr>
          <w:b/>
        </w:rPr>
        <w:t>Candidate’s Declaration</w:t>
      </w:r>
    </w:p>
    <w:p w:rsidR="00CB78ED" w:rsidRPr="0083218A" w:rsidRDefault="00CB78ED" w:rsidP="0083218A">
      <w:pPr>
        <w:pStyle w:val="UCCMainText"/>
      </w:pPr>
      <w:r w:rsidRPr="0083218A">
        <w:t>I hereby declare that this thesis is the result of my own original research and that no part of it has been presented for another degree in this university or elsewhere.</w:t>
      </w:r>
    </w:p>
    <w:p w:rsidR="00B9289F" w:rsidRPr="0083218A" w:rsidRDefault="00B9289F" w:rsidP="0083218A">
      <w:pPr>
        <w:spacing w:line="480" w:lineRule="auto"/>
        <w:jc w:val="both"/>
      </w:pPr>
    </w:p>
    <w:p w:rsidR="00CB78ED" w:rsidRPr="0083218A" w:rsidRDefault="00CB78ED" w:rsidP="0083218A">
      <w:pPr>
        <w:spacing w:line="480" w:lineRule="auto"/>
        <w:jc w:val="both"/>
      </w:pPr>
      <w:r w:rsidRPr="0083218A">
        <w:t xml:space="preserve">Candidate’s </w:t>
      </w:r>
      <w:proofErr w:type="gramStart"/>
      <w:r w:rsidRPr="0083218A">
        <w:t>Signature</w:t>
      </w:r>
      <w:r w:rsidR="00B9289F" w:rsidRPr="0083218A">
        <w:t>:</w:t>
      </w:r>
      <w:r w:rsidRPr="0083218A">
        <w:t>........</w:t>
      </w:r>
      <w:r w:rsidR="00B9289F" w:rsidRPr="0083218A">
        <w:t>..</w:t>
      </w:r>
      <w:r w:rsidRPr="0083218A">
        <w:t>.......................</w:t>
      </w:r>
      <w:r w:rsidR="00B9289F" w:rsidRPr="0083218A">
        <w:t>...................</w:t>
      </w:r>
      <w:proofErr w:type="gramEnd"/>
      <w:r w:rsidR="00B9289F" w:rsidRPr="0083218A">
        <w:t xml:space="preserve"> </w:t>
      </w:r>
      <w:proofErr w:type="gramStart"/>
      <w:r w:rsidR="00B9289F" w:rsidRPr="0083218A">
        <w:t>Date:</w:t>
      </w:r>
      <w:r w:rsidRPr="0083218A">
        <w:t>...........................</w:t>
      </w:r>
      <w:proofErr w:type="gramEnd"/>
    </w:p>
    <w:p w:rsidR="00CB78ED" w:rsidRPr="0083218A" w:rsidRDefault="00CB78ED" w:rsidP="0083218A">
      <w:pPr>
        <w:spacing w:line="480" w:lineRule="auto"/>
        <w:jc w:val="both"/>
      </w:pPr>
      <w:r w:rsidRPr="0083218A">
        <w:t xml:space="preserve">Name:   </w:t>
      </w:r>
      <w:r w:rsidR="00AC5F86" w:rsidRPr="0083218A">
        <w:t xml:space="preserve">e.g. </w:t>
      </w:r>
      <w:r w:rsidR="00B9289F" w:rsidRPr="0083218A">
        <w:t xml:space="preserve">Michael </w:t>
      </w:r>
      <w:proofErr w:type="spellStart"/>
      <w:r w:rsidR="00B9289F" w:rsidRPr="0083218A">
        <w:t>AyikweiQuars</w:t>
      </w:r>
      <w:r w:rsidR="00AC5F86" w:rsidRPr="0083218A">
        <w:t>hie</w:t>
      </w:r>
      <w:proofErr w:type="spellEnd"/>
    </w:p>
    <w:p w:rsidR="00B9289F" w:rsidRPr="0083218A" w:rsidRDefault="00B9289F" w:rsidP="0083218A">
      <w:pPr>
        <w:spacing w:line="480" w:lineRule="auto"/>
        <w:jc w:val="both"/>
        <w:rPr>
          <w:b/>
        </w:rPr>
      </w:pPr>
    </w:p>
    <w:p w:rsidR="00CB78ED" w:rsidRPr="0083218A" w:rsidRDefault="00CB78ED" w:rsidP="0083218A">
      <w:pPr>
        <w:spacing w:line="480" w:lineRule="auto"/>
        <w:jc w:val="both"/>
        <w:rPr>
          <w:b/>
        </w:rPr>
      </w:pPr>
      <w:r w:rsidRPr="0083218A">
        <w:rPr>
          <w:b/>
        </w:rPr>
        <w:t>Supervisors’ Declaration</w:t>
      </w:r>
    </w:p>
    <w:p w:rsidR="00CB78ED" w:rsidRPr="0083218A" w:rsidRDefault="00CB78ED" w:rsidP="0083218A">
      <w:pPr>
        <w:pStyle w:val="UCCMainText"/>
      </w:pPr>
      <w:r w:rsidRPr="0083218A">
        <w:t>We hereby declare that the preparation and presentation of the thesis were supervised in accordance with the guidelines on supervision of thesis laid down by the University of Cape Coast.</w:t>
      </w:r>
    </w:p>
    <w:p w:rsidR="00CB78ED" w:rsidRPr="0083218A" w:rsidRDefault="00CB78ED" w:rsidP="0083218A">
      <w:pPr>
        <w:spacing w:line="480" w:lineRule="auto"/>
        <w:jc w:val="both"/>
      </w:pPr>
    </w:p>
    <w:p w:rsidR="00CB78ED" w:rsidRPr="0083218A" w:rsidRDefault="00CB78ED" w:rsidP="0083218A">
      <w:pPr>
        <w:spacing w:line="480" w:lineRule="auto"/>
        <w:jc w:val="both"/>
      </w:pPr>
      <w:r w:rsidRPr="0083218A">
        <w:t xml:space="preserve">Principal Supervisor’s </w:t>
      </w:r>
      <w:proofErr w:type="gramStart"/>
      <w:r w:rsidRPr="0083218A">
        <w:t>Signature</w:t>
      </w:r>
      <w:r w:rsidR="00AC5F86" w:rsidRPr="0083218A">
        <w:t>:</w:t>
      </w:r>
      <w:r w:rsidRPr="0083218A">
        <w:t>................................</w:t>
      </w:r>
      <w:r w:rsidR="00AC5F86" w:rsidRPr="0083218A">
        <w:t>....</w:t>
      </w:r>
      <w:proofErr w:type="gramEnd"/>
      <w:r w:rsidRPr="0083218A">
        <w:t xml:space="preserve">   </w:t>
      </w:r>
      <w:proofErr w:type="gramStart"/>
      <w:r w:rsidRPr="0083218A">
        <w:t>Date</w:t>
      </w:r>
      <w:r w:rsidR="00AC5F86" w:rsidRPr="0083218A">
        <w:t>:</w:t>
      </w:r>
      <w:r w:rsidRPr="0083218A">
        <w:t>.........................</w:t>
      </w:r>
      <w:proofErr w:type="gramEnd"/>
    </w:p>
    <w:p w:rsidR="00CB78ED" w:rsidRPr="0083218A" w:rsidRDefault="00AC5F86" w:rsidP="0083218A">
      <w:pPr>
        <w:spacing w:line="480" w:lineRule="auto"/>
        <w:jc w:val="both"/>
      </w:pPr>
      <w:r w:rsidRPr="0083218A">
        <w:t xml:space="preserve">Name: e.g. Prof. Edward </w:t>
      </w:r>
      <w:proofErr w:type="spellStart"/>
      <w:r w:rsidRPr="0083218A">
        <w:t>MarfoYiadom</w:t>
      </w:r>
      <w:proofErr w:type="spellEnd"/>
    </w:p>
    <w:p w:rsidR="00B9289F" w:rsidRPr="0083218A" w:rsidRDefault="00B9289F" w:rsidP="0083218A">
      <w:pPr>
        <w:spacing w:line="480" w:lineRule="auto"/>
        <w:jc w:val="both"/>
      </w:pPr>
    </w:p>
    <w:p w:rsidR="00CB78ED" w:rsidRPr="0083218A" w:rsidRDefault="00CB78ED" w:rsidP="0083218A">
      <w:pPr>
        <w:spacing w:line="480" w:lineRule="auto"/>
        <w:jc w:val="both"/>
      </w:pPr>
      <w:r w:rsidRPr="0083218A">
        <w:t>Co-Supervisor’s Signature</w:t>
      </w:r>
      <w:r w:rsidR="00AC5F86" w:rsidRPr="0083218A">
        <w:t xml:space="preserve">: </w:t>
      </w:r>
      <w:r w:rsidRPr="0083218A">
        <w:t xml:space="preserve">...........................................    </w:t>
      </w:r>
      <w:proofErr w:type="gramStart"/>
      <w:r w:rsidR="00AC5F86" w:rsidRPr="0083218A">
        <w:t>Date:.........................</w:t>
      </w:r>
      <w:proofErr w:type="gramEnd"/>
    </w:p>
    <w:p w:rsidR="00AC5F86" w:rsidRPr="0083218A" w:rsidRDefault="00AC5F86" w:rsidP="0083218A">
      <w:pPr>
        <w:spacing w:line="480" w:lineRule="auto"/>
        <w:jc w:val="both"/>
      </w:pPr>
      <w:r w:rsidRPr="0083218A">
        <w:t xml:space="preserve">Name: e.g. Dr. </w:t>
      </w:r>
      <w:proofErr w:type="spellStart"/>
      <w:r w:rsidRPr="0083218A">
        <w:t>FrimpongSiaw</w:t>
      </w:r>
      <w:proofErr w:type="spellEnd"/>
    </w:p>
    <w:p w:rsidR="007D052A" w:rsidRPr="0083218A" w:rsidRDefault="007D052A" w:rsidP="0083218A">
      <w:pPr>
        <w:spacing w:line="480" w:lineRule="auto"/>
        <w:jc w:val="both"/>
        <w:sectPr w:rsidR="007D052A" w:rsidRPr="0083218A" w:rsidSect="00B9289F">
          <w:footerReference w:type="first" r:id="rId11"/>
          <w:pgSz w:w="11909" w:h="16834" w:code="9"/>
          <w:pgMar w:top="1440" w:right="1440" w:bottom="1440" w:left="2880" w:header="1440" w:footer="1080" w:gutter="0"/>
          <w:pgNumType w:fmt="lowerRoman" w:start="2"/>
          <w:cols w:space="720"/>
          <w:titlePg/>
          <w:docGrid w:linePitch="360"/>
        </w:sectPr>
      </w:pPr>
    </w:p>
    <w:p w:rsidR="007925F9" w:rsidRPr="0083218A" w:rsidRDefault="0024443F" w:rsidP="0083218A">
      <w:pPr>
        <w:pStyle w:val="Heading1"/>
      </w:pPr>
      <w:bookmarkStart w:id="1" w:name="_Toc429429230"/>
      <w:r w:rsidRPr="0083218A">
        <w:t>ABSTRACT</w:t>
      </w:r>
      <w:bookmarkEnd w:id="1"/>
    </w:p>
    <w:p w:rsidR="007925F9" w:rsidRPr="0083218A" w:rsidRDefault="007925F9" w:rsidP="0083218A">
      <w:pPr>
        <w:spacing w:line="480" w:lineRule="auto"/>
      </w:pPr>
      <w:r w:rsidRPr="0083218A">
        <w:t xml:space="preserve">In modern daily life, people need to move, whether in business or leisure, sightseeing or addressing a meeting. Often this is done in familiar environments, but in some </w:t>
      </w:r>
      <w:r w:rsidR="00BF2A2B" w:rsidRPr="0083218A">
        <w:t xml:space="preserve">cases, </w:t>
      </w:r>
      <w:r w:rsidRPr="0083218A">
        <w:t xml:space="preserve">we need to find ourselves in unfamiliar scenarios. </w:t>
      </w:r>
      <w:r w:rsidR="00BF2A2B" w:rsidRPr="0083218A">
        <w:t>Imagine for example</w:t>
      </w:r>
      <w:r w:rsidR="00CB07D3" w:rsidRPr="0083218A">
        <w:t>, being blind-folded and navigating your way in a campus environment. Although v</w:t>
      </w:r>
      <w:r w:rsidRPr="0083218A">
        <w:t>isual impairment</w:t>
      </w:r>
      <w:r w:rsidR="00BF2A2B" w:rsidRPr="0083218A">
        <w:t xml:space="preserve"> is a factor that greatly reduces mobility</w:t>
      </w:r>
      <w:r w:rsidR="00CB07D3" w:rsidRPr="0083218A">
        <w:t>, yet blind people travel independently on a daily basis.</w:t>
      </w:r>
    </w:p>
    <w:p w:rsidR="00CB07D3" w:rsidRPr="0083218A" w:rsidRDefault="00CB07D3" w:rsidP="0083218A">
      <w:pPr>
        <w:spacing w:line="480" w:lineRule="auto"/>
      </w:pPr>
      <w:r w:rsidRPr="0083218A">
        <w:t>To facilitate safe and efficient navigation, blind people must acquire skills and use sources of nonvisual environmental information that is rarely considered by their sighted peers. How do you avoid running into a low-hanging branch over the sidewalk or avoid falling into the open gutter?</w:t>
      </w:r>
    </w:p>
    <w:p w:rsidR="00285A2F" w:rsidRPr="0083218A" w:rsidRDefault="00285A2F" w:rsidP="0083218A">
      <w:pPr>
        <w:spacing w:line="480" w:lineRule="auto"/>
      </w:pPr>
      <w:r w:rsidRPr="0083218A">
        <w:t xml:space="preserve">Currently the most widespread and used </w:t>
      </w:r>
      <w:r w:rsidR="005F1D96" w:rsidRPr="0083218A">
        <w:t>means by the visually impaired people is the white stick. However, this presents some limitations. With the recent advances in inclusive technology, it is possible to extend the support given to people who fall into this category during their mobility.</w:t>
      </w:r>
    </w:p>
    <w:p w:rsidR="005F1D96" w:rsidRPr="0083218A" w:rsidRDefault="005F1D96" w:rsidP="0083218A">
      <w:pPr>
        <w:spacing w:line="480" w:lineRule="auto"/>
      </w:pPr>
      <w:r w:rsidRPr="0083218A">
        <w:t xml:space="preserve">In this context, we propose a </w:t>
      </w:r>
      <w:r w:rsidR="00AA1AFE" w:rsidRPr="0083218A">
        <w:t>system name Vision-Aid, whose global objective is to give blind users the ability to move around in unfamiliar environments, whether indoors or out there in the open, through a user-friendly system that is fed by geographic information system (GIS).</w:t>
      </w:r>
    </w:p>
    <w:p w:rsidR="00AA1AFE" w:rsidRPr="0083218A" w:rsidRDefault="00AA1AFE" w:rsidP="0083218A">
      <w:pPr>
        <w:spacing w:line="480" w:lineRule="auto"/>
      </w:pPr>
      <w:r w:rsidRPr="0083218A">
        <w:t>In this paper, we propose the development of an electronic wearable</w:t>
      </w:r>
      <w:r w:rsidR="00BD707A" w:rsidRPr="0083218A">
        <w:t xml:space="preserve"> that helps moving around, providing a contextualized geographic information, while relying on the individual’s mobile device for auditory input and output.</w:t>
      </w:r>
      <w:r w:rsidR="00247C52" w:rsidRPr="0083218A">
        <w:t xml:space="preserve"> The proposed solution is smart device like raspberry Pi, which can be smartly programmed to provide the best guidanc</w:t>
      </w:r>
      <w:r w:rsidR="002E2443" w:rsidRPr="0083218A">
        <w:t>e.</w:t>
      </w:r>
      <w:r w:rsidR="00247C52" w:rsidRPr="0083218A">
        <w:t xml:space="preserve"> This is a very safe and robust guidance system which helps many blind travelers with no worry about any obstacles on their moving path</w:t>
      </w:r>
      <w:r w:rsidR="002E2443" w:rsidRPr="0083218A">
        <w:t xml:space="preserve"> s</w:t>
      </w:r>
      <w:r w:rsidR="00247C52" w:rsidRPr="0083218A">
        <w:t xml:space="preserve">o that it is easy for </w:t>
      </w:r>
      <w:r w:rsidR="002E2443" w:rsidRPr="0083218A">
        <w:t>them</w:t>
      </w:r>
      <w:r w:rsidR="00247C52" w:rsidRPr="0083218A">
        <w:t xml:space="preserve"> to travel and move independently to any unfamiliar environments</w:t>
      </w:r>
      <w:r w:rsidR="002E2443" w:rsidRPr="0083218A">
        <w:t>. This setup</w:t>
      </w:r>
      <w:r w:rsidR="00247C52" w:rsidRPr="0083218A">
        <w:t xml:space="preserve"> </w:t>
      </w:r>
      <w:r w:rsidR="002E2443" w:rsidRPr="0083218A">
        <w:t>combines the distance measurement capabilities of u</w:t>
      </w:r>
      <w:r w:rsidR="00247C52" w:rsidRPr="0083218A">
        <w:t>ltrasonic sensor</w:t>
      </w:r>
      <w:r w:rsidR="002E2443" w:rsidRPr="0083218A">
        <w:t>s.</w:t>
      </w:r>
      <w:r w:rsidR="00247C52" w:rsidRPr="0083218A">
        <w:t xml:space="preserve"> This assistance device may help independent </w:t>
      </w:r>
      <w:r w:rsidR="002E2443" w:rsidRPr="0083218A">
        <w:t xml:space="preserve">navigation </w:t>
      </w:r>
      <w:r w:rsidR="00247C52" w:rsidRPr="0083218A">
        <w:t xml:space="preserve">and </w:t>
      </w:r>
      <w:r w:rsidR="002E2443" w:rsidRPr="0083218A">
        <w:t xml:space="preserve">be </w:t>
      </w:r>
      <w:r w:rsidR="00247C52" w:rsidRPr="0083218A">
        <w:t>more self-sufficient for impaired and blind people.</w:t>
      </w:r>
    </w:p>
    <w:p w:rsidR="00AA1AFE" w:rsidRPr="0083218A" w:rsidRDefault="00AA1AFE" w:rsidP="0083218A">
      <w:pPr>
        <w:spacing w:line="480" w:lineRule="auto"/>
      </w:pPr>
    </w:p>
    <w:p w:rsidR="00AA1AFE" w:rsidRPr="0083218A" w:rsidRDefault="00AA1AFE" w:rsidP="0083218A">
      <w:pPr>
        <w:spacing w:line="480" w:lineRule="auto"/>
      </w:pPr>
    </w:p>
    <w:p w:rsidR="00AA1AFE" w:rsidRPr="0083218A" w:rsidRDefault="00AA1AFE" w:rsidP="0083218A">
      <w:pPr>
        <w:spacing w:line="480" w:lineRule="auto"/>
      </w:pPr>
    </w:p>
    <w:p w:rsidR="00AA1AFE" w:rsidRPr="0083218A" w:rsidRDefault="00AA1AFE" w:rsidP="0083218A">
      <w:pPr>
        <w:spacing w:line="480" w:lineRule="auto"/>
      </w:pPr>
    </w:p>
    <w:p w:rsidR="00AA1AFE" w:rsidRPr="0083218A" w:rsidRDefault="00AA1AFE" w:rsidP="0083218A">
      <w:pPr>
        <w:spacing w:line="480" w:lineRule="auto"/>
      </w:pPr>
    </w:p>
    <w:p w:rsidR="00AA1AFE" w:rsidRPr="0083218A" w:rsidRDefault="00AA1AFE" w:rsidP="0083218A">
      <w:pPr>
        <w:spacing w:line="480" w:lineRule="auto"/>
      </w:pPr>
    </w:p>
    <w:p w:rsidR="00AA1AFE" w:rsidRPr="0083218A" w:rsidRDefault="00AA1AFE" w:rsidP="0083218A">
      <w:pPr>
        <w:spacing w:line="480" w:lineRule="auto"/>
      </w:pPr>
    </w:p>
    <w:p w:rsidR="00AA1AFE" w:rsidRPr="0083218A" w:rsidRDefault="00AA1AFE" w:rsidP="0083218A">
      <w:pPr>
        <w:spacing w:line="480" w:lineRule="auto"/>
      </w:pPr>
    </w:p>
    <w:p w:rsidR="00AA1AFE" w:rsidRPr="0083218A" w:rsidRDefault="00AA1AFE" w:rsidP="0083218A">
      <w:pPr>
        <w:spacing w:line="480" w:lineRule="auto"/>
      </w:pPr>
    </w:p>
    <w:p w:rsidR="00AA1AFE" w:rsidRPr="0083218A" w:rsidRDefault="00AA1AFE" w:rsidP="0083218A">
      <w:pPr>
        <w:spacing w:line="480" w:lineRule="auto"/>
      </w:pPr>
    </w:p>
    <w:p w:rsidR="00AA1AFE" w:rsidRPr="0083218A" w:rsidRDefault="00AA1AFE" w:rsidP="0083218A">
      <w:pPr>
        <w:spacing w:line="480" w:lineRule="auto"/>
      </w:pPr>
    </w:p>
    <w:p w:rsidR="00AA1AFE" w:rsidRPr="0083218A" w:rsidRDefault="00AA1AFE" w:rsidP="0083218A">
      <w:pPr>
        <w:spacing w:line="480" w:lineRule="auto"/>
      </w:pPr>
    </w:p>
    <w:p w:rsidR="00AA1AFE" w:rsidRPr="0083218A" w:rsidRDefault="00AA1AFE" w:rsidP="0083218A">
      <w:pPr>
        <w:spacing w:line="480" w:lineRule="auto"/>
      </w:pPr>
    </w:p>
    <w:p w:rsidR="00AA1AFE" w:rsidRPr="0083218A" w:rsidRDefault="00AA1AFE" w:rsidP="0083218A">
      <w:pPr>
        <w:spacing w:line="480" w:lineRule="auto"/>
      </w:pPr>
    </w:p>
    <w:p w:rsidR="003D27EE" w:rsidRPr="0083218A" w:rsidRDefault="003D27EE" w:rsidP="0083218A">
      <w:pPr>
        <w:tabs>
          <w:tab w:val="left" w:pos="1800"/>
        </w:tabs>
        <w:spacing w:line="480" w:lineRule="auto"/>
        <w:jc w:val="center"/>
      </w:pPr>
    </w:p>
    <w:p w:rsidR="0024443F" w:rsidRPr="0083218A" w:rsidRDefault="00854675" w:rsidP="0083218A">
      <w:pPr>
        <w:pStyle w:val="Heading1"/>
      </w:pPr>
      <w:r w:rsidRPr="0083218A">
        <w:br w:type="page"/>
      </w:r>
      <w:bookmarkStart w:id="2" w:name="_Toc429429231"/>
      <w:r w:rsidR="0024443F" w:rsidRPr="0083218A">
        <w:t>ACKNOWLEDGMENTS</w:t>
      </w:r>
      <w:bookmarkEnd w:id="2"/>
    </w:p>
    <w:p w:rsidR="0024443F" w:rsidRPr="0083218A" w:rsidRDefault="00F033A6" w:rsidP="0083218A">
      <w:pPr>
        <w:pStyle w:val="UCCMainText"/>
      </w:pPr>
      <w:r w:rsidRPr="0083218A">
        <w:t xml:space="preserve">This is your </w:t>
      </w:r>
      <w:r w:rsidR="0024443F" w:rsidRPr="0083218A">
        <w:t>acknowledgments page. Here</w:t>
      </w:r>
      <w:r w:rsidRPr="0083218A">
        <w:t xml:space="preserve"> i</w:t>
      </w:r>
      <w:r w:rsidR="0024443F" w:rsidRPr="0083218A">
        <w:t xml:space="preserve">s where you thank the people who helped you write this work. </w:t>
      </w:r>
      <w:r w:rsidRPr="0083218A">
        <w:t>They may include y</w:t>
      </w:r>
      <w:r w:rsidR="0024443F" w:rsidRPr="0083218A">
        <w:t xml:space="preserve">our </w:t>
      </w:r>
      <w:r w:rsidR="002F07CA" w:rsidRPr="0083218A">
        <w:t xml:space="preserve">supervisors, </w:t>
      </w:r>
      <w:r w:rsidR="0024443F" w:rsidRPr="0083218A">
        <w:t>librarians, your best friends, your spouse</w:t>
      </w:r>
      <w:r w:rsidR="002F07CA" w:rsidRPr="0083218A">
        <w:t xml:space="preserve"> etc</w:t>
      </w:r>
      <w:r w:rsidR="0024443F" w:rsidRPr="0083218A">
        <w:t>.</w:t>
      </w:r>
      <w:r w:rsidR="0060535A" w:rsidRPr="0083218A">
        <w:t xml:space="preserve"> </w:t>
      </w:r>
      <w:r w:rsidRPr="0083218A">
        <w:t>It is a m</w:t>
      </w:r>
      <w:r w:rsidR="002F07CA" w:rsidRPr="0083218A">
        <w:t>aximum of one page.</w:t>
      </w:r>
    </w:p>
    <w:p w:rsidR="00854675" w:rsidRPr="0083218A" w:rsidRDefault="00854675" w:rsidP="0083218A">
      <w:pPr>
        <w:pStyle w:val="UCCMainText"/>
      </w:pPr>
    </w:p>
    <w:p w:rsidR="003D27EE" w:rsidRPr="0083218A" w:rsidRDefault="003D27EE" w:rsidP="0083218A">
      <w:pPr>
        <w:pStyle w:val="UCCMainText"/>
      </w:pPr>
    </w:p>
    <w:p w:rsidR="0024443F" w:rsidRPr="0083218A" w:rsidRDefault="0024443F" w:rsidP="0083218A">
      <w:pPr>
        <w:pStyle w:val="UCCMainText"/>
      </w:pPr>
    </w:p>
    <w:p w:rsidR="0024443F" w:rsidRPr="0083218A" w:rsidRDefault="0024443F" w:rsidP="0083218A">
      <w:pPr>
        <w:pStyle w:val="UCCMainText"/>
      </w:pPr>
    </w:p>
    <w:p w:rsidR="0024443F" w:rsidRPr="0083218A" w:rsidRDefault="0024443F" w:rsidP="0083218A">
      <w:pPr>
        <w:pStyle w:val="UCCMainText"/>
      </w:pPr>
    </w:p>
    <w:p w:rsidR="00854675" w:rsidRPr="0083218A" w:rsidRDefault="00854675" w:rsidP="0083218A">
      <w:pPr>
        <w:pStyle w:val="UCCMainText"/>
      </w:pPr>
    </w:p>
    <w:p w:rsidR="00854675" w:rsidRPr="0083218A" w:rsidRDefault="00854675" w:rsidP="0083218A">
      <w:pPr>
        <w:pStyle w:val="UCCMainText"/>
      </w:pPr>
    </w:p>
    <w:p w:rsidR="00854675" w:rsidRPr="0083218A" w:rsidRDefault="00854675" w:rsidP="0083218A">
      <w:pPr>
        <w:pStyle w:val="UCCMainText"/>
      </w:pPr>
    </w:p>
    <w:p w:rsidR="00854675" w:rsidRPr="0083218A" w:rsidRDefault="00854675" w:rsidP="0083218A">
      <w:pPr>
        <w:pStyle w:val="UCCMainText"/>
      </w:pPr>
    </w:p>
    <w:p w:rsidR="00854675" w:rsidRPr="0083218A" w:rsidRDefault="00854675" w:rsidP="0083218A">
      <w:pPr>
        <w:pStyle w:val="UCCMainText"/>
      </w:pPr>
    </w:p>
    <w:p w:rsidR="0024443F" w:rsidRPr="0083218A" w:rsidRDefault="0024443F" w:rsidP="0083218A">
      <w:pPr>
        <w:pStyle w:val="UCCMainText"/>
      </w:pPr>
    </w:p>
    <w:p w:rsidR="0024443F" w:rsidRPr="0083218A" w:rsidRDefault="0024443F" w:rsidP="0083218A">
      <w:pPr>
        <w:pStyle w:val="UCCMainText"/>
      </w:pPr>
    </w:p>
    <w:p w:rsidR="0024443F" w:rsidRPr="0083218A" w:rsidRDefault="0024443F" w:rsidP="0083218A">
      <w:pPr>
        <w:pStyle w:val="UCCMainText"/>
      </w:pPr>
    </w:p>
    <w:p w:rsidR="0024443F" w:rsidRPr="0083218A" w:rsidRDefault="0024443F" w:rsidP="0083218A">
      <w:pPr>
        <w:pStyle w:val="UCCMainText"/>
      </w:pPr>
    </w:p>
    <w:p w:rsidR="0024443F" w:rsidRPr="0083218A" w:rsidRDefault="0024443F" w:rsidP="0083218A">
      <w:pPr>
        <w:pStyle w:val="UCCMainText"/>
      </w:pPr>
    </w:p>
    <w:p w:rsidR="0024443F" w:rsidRPr="0083218A" w:rsidRDefault="0024443F" w:rsidP="0083218A">
      <w:pPr>
        <w:pStyle w:val="UCCMainText"/>
      </w:pPr>
    </w:p>
    <w:p w:rsidR="0024443F" w:rsidRPr="0083218A" w:rsidRDefault="0024443F" w:rsidP="0083218A">
      <w:pPr>
        <w:pStyle w:val="UCCMainText"/>
      </w:pPr>
    </w:p>
    <w:p w:rsidR="0024443F" w:rsidRPr="0083218A" w:rsidRDefault="0024443F" w:rsidP="0083218A">
      <w:pPr>
        <w:pStyle w:val="UCCMainText"/>
      </w:pPr>
    </w:p>
    <w:p w:rsidR="0024443F" w:rsidRPr="0083218A" w:rsidRDefault="0024443F" w:rsidP="0083218A">
      <w:pPr>
        <w:pStyle w:val="UCCMainText"/>
      </w:pPr>
    </w:p>
    <w:p w:rsidR="00AC5F86" w:rsidRPr="0083218A" w:rsidRDefault="00AC5F86" w:rsidP="0083218A">
      <w:pPr>
        <w:pStyle w:val="Heading1"/>
      </w:pPr>
    </w:p>
    <w:p w:rsidR="0024443F" w:rsidRPr="0083218A" w:rsidRDefault="0024443F" w:rsidP="0083218A">
      <w:pPr>
        <w:pStyle w:val="Heading1"/>
      </w:pPr>
      <w:bookmarkStart w:id="3" w:name="_Toc429429232"/>
      <w:r w:rsidRPr="0083218A">
        <w:t>DEDICATION</w:t>
      </w:r>
      <w:bookmarkEnd w:id="3"/>
    </w:p>
    <w:p w:rsidR="0024443F" w:rsidRPr="0083218A" w:rsidRDefault="007D0AA9" w:rsidP="0083218A">
      <w:pPr>
        <w:spacing w:line="480" w:lineRule="auto"/>
        <w:jc w:val="center"/>
      </w:pPr>
      <w:r w:rsidRPr="0083218A">
        <w:t xml:space="preserve">Dedications are brief statements; they should be very short, as in </w:t>
      </w:r>
      <w:r w:rsidR="00D470B4" w:rsidRPr="0083218A">
        <w:t>“</w:t>
      </w:r>
      <w:r w:rsidRPr="0083218A">
        <w:rPr>
          <w:b/>
        </w:rPr>
        <w:t>To my family</w:t>
      </w:r>
      <w:r w:rsidRPr="0083218A">
        <w:t xml:space="preserve"> or </w:t>
      </w:r>
      <w:proofErr w:type="gramStart"/>
      <w:r w:rsidRPr="0083218A">
        <w:rPr>
          <w:b/>
        </w:rPr>
        <w:t>In</w:t>
      </w:r>
      <w:proofErr w:type="gramEnd"/>
      <w:r w:rsidRPr="0083218A">
        <w:rPr>
          <w:b/>
        </w:rPr>
        <w:t xml:space="preserve"> memory of my father</w:t>
      </w:r>
      <w:r w:rsidR="00D470B4" w:rsidRPr="0083218A">
        <w:rPr>
          <w:b/>
        </w:rPr>
        <w:t>”</w:t>
      </w:r>
      <w:r w:rsidRPr="0083218A">
        <w:rPr>
          <w:b/>
        </w:rPr>
        <w:t xml:space="preserve">.  </w:t>
      </w:r>
      <w:r w:rsidRPr="0083218A">
        <w:t>It should not be longer than two lines.</w:t>
      </w:r>
    </w:p>
    <w:p w:rsidR="00864EEA" w:rsidRPr="0083218A" w:rsidRDefault="00864EEA" w:rsidP="0083218A">
      <w:pPr>
        <w:spacing w:line="480" w:lineRule="auto"/>
      </w:pPr>
      <w:r w:rsidRPr="0083218A">
        <w:br w:type="page"/>
      </w:r>
    </w:p>
    <w:p w:rsidR="00ED3F96" w:rsidRPr="0083218A" w:rsidRDefault="005868E2" w:rsidP="0083218A">
      <w:pPr>
        <w:pStyle w:val="Heading1"/>
      </w:pPr>
      <w:bookmarkStart w:id="4" w:name="_Toc429429233"/>
      <w:r w:rsidRPr="0083218A">
        <w:t>TABLE OF CONTENT</w:t>
      </w:r>
      <w:r w:rsidR="00BD7A28" w:rsidRPr="0083218A">
        <w:t>S</w:t>
      </w:r>
      <w:bookmarkEnd w:id="4"/>
    </w:p>
    <w:p w:rsidR="00BD7A28" w:rsidRPr="0083218A" w:rsidRDefault="00BD7A28" w:rsidP="0083218A">
      <w:pPr>
        <w:pStyle w:val="TOCHeading"/>
        <w:spacing w:line="480" w:lineRule="auto"/>
        <w:rPr>
          <w:sz w:val="24"/>
          <w:szCs w:val="24"/>
        </w:rPr>
      </w:pPr>
    </w:p>
    <w:p w:rsidR="00D96B4F" w:rsidRPr="0083218A" w:rsidRDefault="00D530A1" w:rsidP="0083218A">
      <w:pPr>
        <w:pStyle w:val="TOC1"/>
        <w:rPr>
          <w:rFonts w:eastAsiaTheme="minorEastAsia"/>
          <w:noProof/>
        </w:rPr>
      </w:pPr>
      <w:r w:rsidRPr="0083218A">
        <w:fldChar w:fldCharType="begin"/>
      </w:r>
      <w:r w:rsidRPr="0083218A">
        <w:instrText xml:space="preserve"> TOC \o "1-2" \h \z \u </w:instrText>
      </w:r>
      <w:r w:rsidRPr="0083218A">
        <w:fldChar w:fldCharType="separate"/>
      </w:r>
      <w:hyperlink w:anchor="_Toc429429229" w:history="1">
        <w:r w:rsidR="00D96B4F" w:rsidRPr="0083218A">
          <w:rPr>
            <w:rStyle w:val="Hyperlink"/>
            <w:noProof/>
          </w:rPr>
          <w:t>DECLARATION</w:t>
        </w:r>
        <w:r w:rsidR="00D96B4F" w:rsidRPr="0083218A">
          <w:rPr>
            <w:noProof/>
            <w:webHidden/>
          </w:rPr>
          <w:tab/>
        </w:r>
        <w:r w:rsidR="00D96B4F" w:rsidRPr="0083218A">
          <w:rPr>
            <w:noProof/>
            <w:webHidden/>
          </w:rPr>
          <w:fldChar w:fldCharType="begin"/>
        </w:r>
        <w:r w:rsidR="00D96B4F" w:rsidRPr="0083218A">
          <w:rPr>
            <w:noProof/>
            <w:webHidden/>
          </w:rPr>
          <w:instrText xml:space="preserve"> PAGEREF _Toc429429229 \h </w:instrText>
        </w:r>
        <w:r w:rsidR="00D96B4F" w:rsidRPr="0083218A">
          <w:rPr>
            <w:noProof/>
            <w:webHidden/>
          </w:rPr>
        </w:r>
        <w:r w:rsidR="00D96B4F" w:rsidRPr="0083218A">
          <w:rPr>
            <w:noProof/>
            <w:webHidden/>
          </w:rPr>
          <w:fldChar w:fldCharType="separate"/>
        </w:r>
        <w:r w:rsidR="007925F9" w:rsidRPr="0083218A">
          <w:rPr>
            <w:noProof/>
            <w:webHidden/>
          </w:rPr>
          <w:t>i</w:t>
        </w:r>
        <w:r w:rsidR="00D96B4F" w:rsidRPr="0083218A">
          <w:rPr>
            <w:noProof/>
            <w:webHidden/>
          </w:rPr>
          <w:fldChar w:fldCharType="end"/>
        </w:r>
      </w:hyperlink>
    </w:p>
    <w:p w:rsidR="00D96B4F" w:rsidRPr="0083218A" w:rsidRDefault="00103452" w:rsidP="0083218A">
      <w:pPr>
        <w:pStyle w:val="TOC1"/>
        <w:rPr>
          <w:rFonts w:eastAsiaTheme="minorEastAsia"/>
          <w:noProof/>
        </w:rPr>
      </w:pPr>
      <w:hyperlink w:anchor="_Toc429429230" w:history="1">
        <w:r w:rsidR="00D96B4F" w:rsidRPr="0083218A">
          <w:rPr>
            <w:rStyle w:val="Hyperlink"/>
            <w:noProof/>
          </w:rPr>
          <w:t>ABSTRACT</w:t>
        </w:r>
        <w:r w:rsidR="00D96B4F" w:rsidRPr="0083218A">
          <w:rPr>
            <w:noProof/>
            <w:webHidden/>
          </w:rPr>
          <w:tab/>
        </w:r>
        <w:r w:rsidR="00D96B4F" w:rsidRPr="0083218A">
          <w:rPr>
            <w:noProof/>
            <w:webHidden/>
          </w:rPr>
          <w:fldChar w:fldCharType="begin"/>
        </w:r>
        <w:r w:rsidR="00D96B4F" w:rsidRPr="0083218A">
          <w:rPr>
            <w:noProof/>
            <w:webHidden/>
          </w:rPr>
          <w:instrText xml:space="preserve"> PAGEREF _Toc429429230 \h </w:instrText>
        </w:r>
        <w:r w:rsidR="00D96B4F" w:rsidRPr="0083218A">
          <w:rPr>
            <w:noProof/>
            <w:webHidden/>
          </w:rPr>
        </w:r>
        <w:r w:rsidR="00D96B4F" w:rsidRPr="0083218A">
          <w:rPr>
            <w:noProof/>
            <w:webHidden/>
          </w:rPr>
          <w:fldChar w:fldCharType="separate"/>
        </w:r>
        <w:r w:rsidR="007925F9" w:rsidRPr="0083218A">
          <w:rPr>
            <w:noProof/>
            <w:webHidden/>
          </w:rPr>
          <w:t>i</w:t>
        </w:r>
        <w:r w:rsidR="00D96B4F" w:rsidRPr="0083218A">
          <w:rPr>
            <w:noProof/>
            <w:webHidden/>
          </w:rPr>
          <w:fldChar w:fldCharType="end"/>
        </w:r>
      </w:hyperlink>
    </w:p>
    <w:p w:rsidR="00D96B4F" w:rsidRPr="0083218A" w:rsidRDefault="00103452" w:rsidP="0083218A">
      <w:pPr>
        <w:pStyle w:val="TOC1"/>
        <w:rPr>
          <w:rFonts w:eastAsiaTheme="minorEastAsia"/>
          <w:noProof/>
        </w:rPr>
      </w:pPr>
      <w:hyperlink w:anchor="_Toc429429231" w:history="1">
        <w:r w:rsidR="00D96B4F" w:rsidRPr="0083218A">
          <w:rPr>
            <w:rStyle w:val="Hyperlink"/>
            <w:noProof/>
          </w:rPr>
          <w:t>ACKNOWLEDGMENTS</w:t>
        </w:r>
        <w:r w:rsidR="00D96B4F" w:rsidRPr="0083218A">
          <w:rPr>
            <w:noProof/>
            <w:webHidden/>
          </w:rPr>
          <w:tab/>
        </w:r>
        <w:r w:rsidR="00D96B4F" w:rsidRPr="0083218A">
          <w:rPr>
            <w:noProof/>
            <w:webHidden/>
          </w:rPr>
          <w:fldChar w:fldCharType="begin"/>
        </w:r>
        <w:r w:rsidR="00D96B4F" w:rsidRPr="0083218A">
          <w:rPr>
            <w:noProof/>
            <w:webHidden/>
          </w:rPr>
          <w:instrText xml:space="preserve"> PAGEREF _Toc429429231 \h </w:instrText>
        </w:r>
        <w:r w:rsidR="00D96B4F" w:rsidRPr="0083218A">
          <w:rPr>
            <w:noProof/>
            <w:webHidden/>
          </w:rPr>
        </w:r>
        <w:r w:rsidR="00D96B4F" w:rsidRPr="0083218A">
          <w:rPr>
            <w:noProof/>
            <w:webHidden/>
          </w:rPr>
          <w:fldChar w:fldCharType="separate"/>
        </w:r>
        <w:r w:rsidR="007925F9" w:rsidRPr="0083218A">
          <w:rPr>
            <w:noProof/>
            <w:webHidden/>
          </w:rPr>
          <w:t>i</w:t>
        </w:r>
        <w:r w:rsidR="00D96B4F" w:rsidRPr="0083218A">
          <w:rPr>
            <w:noProof/>
            <w:webHidden/>
          </w:rPr>
          <w:fldChar w:fldCharType="end"/>
        </w:r>
      </w:hyperlink>
    </w:p>
    <w:p w:rsidR="00D96B4F" w:rsidRPr="0083218A" w:rsidRDefault="00103452" w:rsidP="0083218A">
      <w:pPr>
        <w:pStyle w:val="TOC1"/>
        <w:rPr>
          <w:rFonts w:eastAsiaTheme="minorEastAsia"/>
          <w:noProof/>
        </w:rPr>
      </w:pPr>
      <w:hyperlink w:anchor="_Toc429429232" w:history="1">
        <w:r w:rsidR="00D96B4F" w:rsidRPr="0083218A">
          <w:rPr>
            <w:rStyle w:val="Hyperlink"/>
            <w:noProof/>
          </w:rPr>
          <w:t>DEDICATION</w:t>
        </w:r>
        <w:r w:rsidR="00D96B4F" w:rsidRPr="0083218A">
          <w:rPr>
            <w:noProof/>
            <w:webHidden/>
          </w:rPr>
          <w:tab/>
        </w:r>
        <w:r w:rsidR="00D96B4F" w:rsidRPr="0083218A">
          <w:rPr>
            <w:noProof/>
            <w:webHidden/>
          </w:rPr>
          <w:fldChar w:fldCharType="begin"/>
        </w:r>
        <w:r w:rsidR="00D96B4F" w:rsidRPr="0083218A">
          <w:rPr>
            <w:noProof/>
            <w:webHidden/>
          </w:rPr>
          <w:instrText xml:space="preserve"> PAGEREF _Toc429429232 \h </w:instrText>
        </w:r>
        <w:r w:rsidR="00D96B4F" w:rsidRPr="0083218A">
          <w:rPr>
            <w:noProof/>
            <w:webHidden/>
          </w:rPr>
        </w:r>
        <w:r w:rsidR="00D96B4F" w:rsidRPr="0083218A">
          <w:rPr>
            <w:noProof/>
            <w:webHidden/>
          </w:rPr>
          <w:fldChar w:fldCharType="separate"/>
        </w:r>
        <w:r w:rsidR="007925F9" w:rsidRPr="0083218A">
          <w:rPr>
            <w:noProof/>
            <w:webHidden/>
          </w:rPr>
          <w:t>i</w:t>
        </w:r>
        <w:r w:rsidR="00D96B4F" w:rsidRPr="0083218A">
          <w:rPr>
            <w:noProof/>
            <w:webHidden/>
          </w:rPr>
          <w:fldChar w:fldCharType="end"/>
        </w:r>
      </w:hyperlink>
    </w:p>
    <w:p w:rsidR="00D96B4F" w:rsidRPr="0083218A" w:rsidRDefault="00103452" w:rsidP="0083218A">
      <w:pPr>
        <w:pStyle w:val="TOC1"/>
        <w:rPr>
          <w:rFonts w:eastAsiaTheme="minorEastAsia"/>
          <w:noProof/>
        </w:rPr>
      </w:pPr>
      <w:hyperlink w:anchor="_Toc429429233" w:history="1">
        <w:r w:rsidR="00D96B4F" w:rsidRPr="0083218A">
          <w:rPr>
            <w:rStyle w:val="Hyperlink"/>
            <w:noProof/>
          </w:rPr>
          <w:t>TABLE OF CONTENTS</w:t>
        </w:r>
        <w:r w:rsidR="00D96B4F" w:rsidRPr="0083218A">
          <w:rPr>
            <w:noProof/>
            <w:webHidden/>
          </w:rPr>
          <w:tab/>
        </w:r>
        <w:r w:rsidR="00D96B4F" w:rsidRPr="0083218A">
          <w:rPr>
            <w:noProof/>
            <w:webHidden/>
          </w:rPr>
          <w:fldChar w:fldCharType="begin"/>
        </w:r>
        <w:r w:rsidR="00D96B4F" w:rsidRPr="0083218A">
          <w:rPr>
            <w:noProof/>
            <w:webHidden/>
          </w:rPr>
          <w:instrText xml:space="preserve"> PAGEREF _Toc429429233 \h </w:instrText>
        </w:r>
        <w:r w:rsidR="00D96B4F" w:rsidRPr="0083218A">
          <w:rPr>
            <w:noProof/>
            <w:webHidden/>
          </w:rPr>
        </w:r>
        <w:r w:rsidR="00D96B4F" w:rsidRPr="0083218A">
          <w:rPr>
            <w:noProof/>
            <w:webHidden/>
          </w:rPr>
          <w:fldChar w:fldCharType="separate"/>
        </w:r>
        <w:r w:rsidR="007925F9" w:rsidRPr="0083218A">
          <w:rPr>
            <w:noProof/>
            <w:webHidden/>
          </w:rPr>
          <w:t>i</w:t>
        </w:r>
        <w:r w:rsidR="00D96B4F" w:rsidRPr="0083218A">
          <w:rPr>
            <w:noProof/>
            <w:webHidden/>
          </w:rPr>
          <w:fldChar w:fldCharType="end"/>
        </w:r>
      </w:hyperlink>
    </w:p>
    <w:p w:rsidR="00D96B4F" w:rsidRPr="0083218A" w:rsidRDefault="00103452" w:rsidP="0083218A">
      <w:pPr>
        <w:pStyle w:val="TOC1"/>
        <w:rPr>
          <w:rFonts w:eastAsiaTheme="minorEastAsia"/>
          <w:noProof/>
        </w:rPr>
      </w:pPr>
      <w:hyperlink w:anchor="_Toc429429234" w:history="1">
        <w:r w:rsidR="00D96B4F" w:rsidRPr="0083218A">
          <w:rPr>
            <w:rStyle w:val="Hyperlink"/>
            <w:noProof/>
          </w:rPr>
          <w:t>LIST OF TABLES</w:t>
        </w:r>
        <w:r w:rsidR="00D96B4F" w:rsidRPr="0083218A">
          <w:rPr>
            <w:noProof/>
            <w:webHidden/>
          </w:rPr>
          <w:tab/>
        </w:r>
        <w:r w:rsidR="00D96B4F" w:rsidRPr="0083218A">
          <w:rPr>
            <w:noProof/>
            <w:webHidden/>
          </w:rPr>
          <w:fldChar w:fldCharType="begin"/>
        </w:r>
        <w:r w:rsidR="00D96B4F" w:rsidRPr="0083218A">
          <w:rPr>
            <w:noProof/>
            <w:webHidden/>
          </w:rPr>
          <w:instrText xml:space="preserve"> PAGEREF _Toc429429234 \h </w:instrText>
        </w:r>
        <w:r w:rsidR="00D96B4F" w:rsidRPr="0083218A">
          <w:rPr>
            <w:noProof/>
            <w:webHidden/>
          </w:rPr>
        </w:r>
        <w:r w:rsidR="00D96B4F" w:rsidRPr="0083218A">
          <w:rPr>
            <w:noProof/>
            <w:webHidden/>
          </w:rPr>
          <w:fldChar w:fldCharType="separate"/>
        </w:r>
        <w:r w:rsidR="007925F9" w:rsidRPr="0083218A">
          <w:rPr>
            <w:noProof/>
            <w:webHidden/>
          </w:rPr>
          <w:t>i</w:t>
        </w:r>
        <w:r w:rsidR="00D96B4F" w:rsidRPr="0083218A">
          <w:rPr>
            <w:noProof/>
            <w:webHidden/>
          </w:rPr>
          <w:fldChar w:fldCharType="end"/>
        </w:r>
      </w:hyperlink>
    </w:p>
    <w:p w:rsidR="00D96B4F" w:rsidRPr="0083218A" w:rsidRDefault="00103452" w:rsidP="0083218A">
      <w:pPr>
        <w:pStyle w:val="TOC1"/>
        <w:rPr>
          <w:rFonts w:eastAsiaTheme="minorEastAsia"/>
          <w:noProof/>
        </w:rPr>
      </w:pPr>
      <w:hyperlink w:anchor="_Toc429429235" w:history="1">
        <w:r w:rsidR="00D96B4F" w:rsidRPr="0083218A">
          <w:rPr>
            <w:rStyle w:val="Hyperlink"/>
            <w:noProof/>
          </w:rPr>
          <w:t>LIST OF FIGURES</w:t>
        </w:r>
        <w:r w:rsidR="00D96B4F" w:rsidRPr="0083218A">
          <w:rPr>
            <w:noProof/>
            <w:webHidden/>
          </w:rPr>
          <w:tab/>
        </w:r>
        <w:r w:rsidR="00D96B4F" w:rsidRPr="0083218A">
          <w:rPr>
            <w:noProof/>
            <w:webHidden/>
          </w:rPr>
          <w:fldChar w:fldCharType="begin"/>
        </w:r>
        <w:r w:rsidR="00D96B4F" w:rsidRPr="0083218A">
          <w:rPr>
            <w:noProof/>
            <w:webHidden/>
          </w:rPr>
          <w:instrText xml:space="preserve"> PAGEREF _Toc429429235 \h </w:instrText>
        </w:r>
        <w:r w:rsidR="00D96B4F" w:rsidRPr="0083218A">
          <w:rPr>
            <w:noProof/>
            <w:webHidden/>
          </w:rPr>
        </w:r>
        <w:r w:rsidR="00D96B4F" w:rsidRPr="0083218A">
          <w:rPr>
            <w:noProof/>
            <w:webHidden/>
          </w:rPr>
          <w:fldChar w:fldCharType="separate"/>
        </w:r>
        <w:r w:rsidR="007925F9" w:rsidRPr="0083218A">
          <w:rPr>
            <w:noProof/>
            <w:webHidden/>
          </w:rPr>
          <w:t>i</w:t>
        </w:r>
        <w:r w:rsidR="00D96B4F" w:rsidRPr="0083218A">
          <w:rPr>
            <w:noProof/>
            <w:webHidden/>
          </w:rPr>
          <w:fldChar w:fldCharType="end"/>
        </w:r>
      </w:hyperlink>
    </w:p>
    <w:p w:rsidR="00D96B4F" w:rsidRPr="0083218A" w:rsidRDefault="00103452" w:rsidP="0083218A">
      <w:pPr>
        <w:pStyle w:val="TOC1"/>
        <w:rPr>
          <w:rFonts w:eastAsiaTheme="minorEastAsia"/>
          <w:noProof/>
        </w:rPr>
      </w:pPr>
      <w:hyperlink w:anchor="_Toc429429236" w:history="1">
        <w:r w:rsidR="00D96B4F" w:rsidRPr="0083218A">
          <w:rPr>
            <w:rStyle w:val="Hyperlink"/>
            <w:noProof/>
          </w:rPr>
          <w:t>LIST OF ABBREVIATIONS</w:t>
        </w:r>
        <w:r w:rsidR="00D96B4F" w:rsidRPr="0083218A">
          <w:rPr>
            <w:noProof/>
            <w:webHidden/>
          </w:rPr>
          <w:tab/>
        </w:r>
        <w:r w:rsidR="00D96B4F" w:rsidRPr="0083218A">
          <w:rPr>
            <w:noProof/>
            <w:webHidden/>
          </w:rPr>
          <w:fldChar w:fldCharType="begin"/>
        </w:r>
        <w:r w:rsidR="00D96B4F" w:rsidRPr="0083218A">
          <w:rPr>
            <w:noProof/>
            <w:webHidden/>
          </w:rPr>
          <w:instrText xml:space="preserve"> PAGEREF _Toc429429236 \h </w:instrText>
        </w:r>
        <w:r w:rsidR="00D96B4F" w:rsidRPr="0083218A">
          <w:rPr>
            <w:noProof/>
            <w:webHidden/>
          </w:rPr>
        </w:r>
        <w:r w:rsidR="00D96B4F" w:rsidRPr="0083218A">
          <w:rPr>
            <w:noProof/>
            <w:webHidden/>
          </w:rPr>
          <w:fldChar w:fldCharType="separate"/>
        </w:r>
        <w:r w:rsidR="007925F9" w:rsidRPr="0083218A">
          <w:rPr>
            <w:noProof/>
            <w:webHidden/>
          </w:rPr>
          <w:t>i</w:t>
        </w:r>
        <w:r w:rsidR="00D96B4F" w:rsidRPr="0083218A">
          <w:rPr>
            <w:noProof/>
            <w:webHidden/>
          </w:rPr>
          <w:fldChar w:fldCharType="end"/>
        </w:r>
      </w:hyperlink>
    </w:p>
    <w:p w:rsidR="00D96B4F" w:rsidRPr="0083218A" w:rsidRDefault="00103452" w:rsidP="0083218A">
      <w:pPr>
        <w:pStyle w:val="TOC1"/>
        <w:rPr>
          <w:rFonts w:eastAsiaTheme="minorEastAsia"/>
          <w:noProof/>
        </w:rPr>
      </w:pPr>
      <w:hyperlink w:anchor="_Toc429429237" w:history="1">
        <w:r w:rsidR="00D96B4F" w:rsidRPr="0083218A">
          <w:rPr>
            <w:rStyle w:val="Hyperlink"/>
            <w:noProof/>
          </w:rPr>
          <w:t>CHAPTER ONE</w:t>
        </w:r>
        <w:r w:rsidR="00D96B4F" w:rsidRPr="0083218A">
          <w:rPr>
            <w:noProof/>
            <w:webHidden/>
          </w:rPr>
          <w:tab/>
        </w:r>
        <w:r w:rsidR="00D96B4F" w:rsidRPr="0083218A">
          <w:rPr>
            <w:noProof/>
            <w:webHidden/>
          </w:rPr>
          <w:fldChar w:fldCharType="begin"/>
        </w:r>
        <w:r w:rsidR="00D96B4F" w:rsidRPr="0083218A">
          <w:rPr>
            <w:noProof/>
            <w:webHidden/>
          </w:rPr>
          <w:instrText xml:space="preserve"> PAGEREF _Toc429429237 \h </w:instrText>
        </w:r>
        <w:r w:rsidR="00D96B4F" w:rsidRPr="0083218A">
          <w:rPr>
            <w:noProof/>
            <w:webHidden/>
          </w:rPr>
        </w:r>
        <w:r w:rsidR="00D96B4F" w:rsidRPr="0083218A">
          <w:rPr>
            <w:noProof/>
            <w:webHidden/>
          </w:rPr>
          <w:fldChar w:fldCharType="separate"/>
        </w:r>
        <w:r w:rsidR="007925F9" w:rsidRPr="0083218A">
          <w:rPr>
            <w:noProof/>
            <w:webHidden/>
          </w:rPr>
          <w:t>1</w:t>
        </w:r>
        <w:r w:rsidR="00D96B4F" w:rsidRPr="0083218A">
          <w:rPr>
            <w:noProof/>
            <w:webHidden/>
          </w:rPr>
          <w:fldChar w:fldCharType="end"/>
        </w:r>
      </w:hyperlink>
    </w:p>
    <w:p w:rsidR="00D96B4F" w:rsidRPr="0083218A" w:rsidRDefault="00103452" w:rsidP="0083218A">
      <w:pPr>
        <w:pStyle w:val="TOC1"/>
        <w:rPr>
          <w:rFonts w:eastAsiaTheme="minorEastAsia"/>
          <w:noProof/>
        </w:rPr>
      </w:pPr>
      <w:hyperlink w:anchor="_Toc429429238" w:history="1">
        <w:r w:rsidR="00D96B4F" w:rsidRPr="0083218A">
          <w:rPr>
            <w:rStyle w:val="Hyperlink"/>
            <w:noProof/>
          </w:rPr>
          <w:t>INTRODUCTION</w:t>
        </w:r>
        <w:r w:rsidR="00D96B4F" w:rsidRPr="0083218A">
          <w:rPr>
            <w:noProof/>
            <w:webHidden/>
          </w:rPr>
          <w:tab/>
        </w:r>
        <w:r w:rsidR="00D96B4F" w:rsidRPr="0083218A">
          <w:rPr>
            <w:noProof/>
            <w:webHidden/>
          </w:rPr>
          <w:fldChar w:fldCharType="begin"/>
        </w:r>
        <w:r w:rsidR="00D96B4F" w:rsidRPr="0083218A">
          <w:rPr>
            <w:noProof/>
            <w:webHidden/>
          </w:rPr>
          <w:instrText xml:space="preserve"> PAGEREF _Toc429429238 \h </w:instrText>
        </w:r>
        <w:r w:rsidR="00D96B4F" w:rsidRPr="0083218A">
          <w:rPr>
            <w:noProof/>
            <w:webHidden/>
          </w:rPr>
        </w:r>
        <w:r w:rsidR="00D96B4F" w:rsidRPr="0083218A">
          <w:rPr>
            <w:noProof/>
            <w:webHidden/>
          </w:rPr>
          <w:fldChar w:fldCharType="separate"/>
        </w:r>
        <w:r w:rsidR="007925F9" w:rsidRPr="0083218A">
          <w:rPr>
            <w:noProof/>
            <w:webHidden/>
          </w:rPr>
          <w:t>1</w:t>
        </w:r>
        <w:r w:rsidR="00D96B4F" w:rsidRPr="0083218A">
          <w:rPr>
            <w:noProof/>
            <w:webHidden/>
          </w:rPr>
          <w:fldChar w:fldCharType="end"/>
        </w:r>
      </w:hyperlink>
    </w:p>
    <w:p w:rsidR="00D96B4F" w:rsidRPr="0083218A" w:rsidRDefault="00103452" w:rsidP="0083218A">
      <w:pPr>
        <w:pStyle w:val="TOC2"/>
        <w:rPr>
          <w:rFonts w:eastAsiaTheme="minorEastAsia"/>
          <w:noProof/>
          <w:szCs w:val="24"/>
        </w:rPr>
      </w:pPr>
      <w:hyperlink w:anchor="_Toc429429239" w:history="1">
        <w:r w:rsidR="00D96B4F" w:rsidRPr="0083218A">
          <w:rPr>
            <w:rStyle w:val="Hyperlink"/>
            <w:noProof/>
            <w:szCs w:val="24"/>
          </w:rPr>
          <w:t>Background to the Study</w:t>
        </w:r>
        <w:r w:rsidR="00D96B4F" w:rsidRPr="0083218A">
          <w:rPr>
            <w:noProof/>
            <w:webHidden/>
            <w:szCs w:val="24"/>
          </w:rPr>
          <w:tab/>
        </w:r>
        <w:r w:rsidR="00D96B4F" w:rsidRPr="0083218A">
          <w:rPr>
            <w:noProof/>
            <w:webHidden/>
            <w:szCs w:val="24"/>
          </w:rPr>
          <w:fldChar w:fldCharType="begin"/>
        </w:r>
        <w:r w:rsidR="00D96B4F" w:rsidRPr="0083218A">
          <w:rPr>
            <w:noProof/>
            <w:webHidden/>
            <w:szCs w:val="24"/>
          </w:rPr>
          <w:instrText xml:space="preserve"> PAGEREF _Toc429429239 \h </w:instrText>
        </w:r>
        <w:r w:rsidR="00D96B4F" w:rsidRPr="0083218A">
          <w:rPr>
            <w:noProof/>
            <w:webHidden/>
            <w:szCs w:val="24"/>
          </w:rPr>
        </w:r>
        <w:r w:rsidR="00D96B4F" w:rsidRPr="0083218A">
          <w:rPr>
            <w:noProof/>
            <w:webHidden/>
            <w:szCs w:val="24"/>
          </w:rPr>
          <w:fldChar w:fldCharType="separate"/>
        </w:r>
        <w:r w:rsidR="007925F9" w:rsidRPr="0083218A">
          <w:rPr>
            <w:noProof/>
            <w:webHidden/>
            <w:szCs w:val="24"/>
          </w:rPr>
          <w:t>1</w:t>
        </w:r>
        <w:r w:rsidR="00D96B4F" w:rsidRPr="0083218A">
          <w:rPr>
            <w:noProof/>
            <w:webHidden/>
            <w:szCs w:val="24"/>
          </w:rPr>
          <w:fldChar w:fldCharType="end"/>
        </w:r>
      </w:hyperlink>
    </w:p>
    <w:p w:rsidR="00D96B4F" w:rsidRPr="0083218A" w:rsidRDefault="00103452" w:rsidP="0083218A">
      <w:pPr>
        <w:pStyle w:val="TOC2"/>
        <w:rPr>
          <w:rFonts w:eastAsiaTheme="minorEastAsia"/>
          <w:noProof/>
          <w:szCs w:val="24"/>
        </w:rPr>
      </w:pPr>
      <w:hyperlink w:anchor="_Toc429429240" w:history="1">
        <w:r w:rsidR="00D96B4F" w:rsidRPr="0083218A">
          <w:rPr>
            <w:rStyle w:val="Hyperlink"/>
            <w:noProof/>
            <w:szCs w:val="24"/>
          </w:rPr>
          <w:t>Section Two at Heading Level 2</w:t>
        </w:r>
        <w:r w:rsidR="00D96B4F" w:rsidRPr="0083218A">
          <w:rPr>
            <w:noProof/>
            <w:webHidden/>
            <w:szCs w:val="24"/>
          </w:rPr>
          <w:tab/>
        </w:r>
        <w:r w:rsidR="00D96B4F" w:rsidRPr="0083218A">
          <w:rPr>
            <w:noProof/>
            <w:webHidden/>
            <w:szCs w:val="24"/>
          </w:rPr>
          <w:fldChar w:fldCharType="begin"/>
        </w:r>
        <w:r w:rsidR="00D96B4F" w:rsidRPr="0083218A">
          <w:rPr>
            <w:noProof/>
            <w:webHidden/>
            <w:szCs w:val="24"/>
          </w:rPr>
          <w:instrText xml:space="preserve"> PAGEREF _Toc429429240 \h </w:instrText>
        </w:r>
        <w:r w:rsidR="00D96B4F" w:rsidRPr="0083218A">
          <w:rPr>
            <w:noProof/>
            <w:webHidden/>
            <w:szCs w:val="24"/>
          </w:rPr>
        </w:r>
        <w:r w:rsidR="00D96B4F" w:rsidRPr="0083218A">
          <w:rPr>
            <w:noProof/>
            <w:webHidden/>
            <w:szCs w:val="24"/>
          </w:rPr>
          <w:fldChar w:fldCharType="separate"/>
        </w:r>
        <w:r w:rsidR="007925F9" w:rsidRPr="0083218A">
          <w:rPr>
            <w:noProof/>
            <w:webHidden/>
            <w:szCs w:val="24"/>
          </w:rPr>
          <w:t>1</w:t>
        </w:r>
        <w:r w:rsidR="00D96B4F" w:rsidRPr="0083218A">
          <w:rPr>
            <w:noProof/>
            <w:webHidden/>
            <w:szCs w:val="24"/>
          </w:rPr>
          <w:fldChar w:fldCharType="end"/>
        </w:r>
      </w:hyperlink>
    </w:p>
    <w:p w:rsidR="00D96B4F" w:rsidRPr="0083218A" w:rsidRDefault="00103452" w:rsidP="0083218A">
      <w:pPr>
        <w:pStyle w:val="TOC1"/>
        <w:rPr>
          <w:rFonts w:eastAsiaTheme="minorEastAsia"/>
          <w:noProof/>
        </w:rPr>
      </w:pPr>
      <w:hyperlink w:anchor="_Toc429429241" w:history="1">
        <w:r w:rsidR="00D96B4F" w:rsidRPr="0083218A">
          <w:rPr>
            <w:rStyle w:val="Hyperlink"/>
            <w:noProof/>
          </w:rPr>
          <w:t>CHAPTER TWO</w:t>
        </w:r>
        <w:r w:rsidR="00D96B4F" w:rsidRPr="0083218A">
          <w:rPr>
            <w:noProof/>
            <w:webHidden/>
          </w:rPr>
          <w:tab/>
        </w:r>
        <w:r w:rsidR="00D96B4F" w:rsidRPr="0083218A">
          <w:rPr>
            <w:noProof/>
            <w:webHidden/>
          </w:rPr>
          <w:fldChar w:fldCharType="begin"/>
        </w:r>
        <w:r w:rsidR="00D96B4F" w:rsidRPr="0083218A">
          <w:rPr>
            <w:noProof/>
            <w:webHidden/>
          </w:rPr>
          <w:instrText xml:space="preserve"> PAGEREF _Toc429429241 \h </w:instrText>
        </w:r>
        <w:r w:rsidR="00D96B4F" w:rsidRPr="0083218A">
          <w:rPr>
            <w:noProof/>
            <w:webHidden/>
          </w:rPr>
        </w:r>
        <w:r w:rsidR="00D96B4F" w:rsidRPr="0083218A">
          <w:rPr>
            <w:noProof/>
            <w:webHidden/>
          </w:rPr>
          <w:fldChar w:fldCharType="separate"/>
        </w:r>
        <w:r w:rsidR="007925F9" w:rsidRPr="0083218A">
          <w:rPr>
            <w:noProof/>
            <w:webHidden/>
          </w:rPr>
          <w:t>1</w:t>
        </w:r>
        <w:r w:rsidR="00D96B4F" w:rsidRPr="0083218A">
          <w:rPr>
            <w:noProof/>
            <w:webHidden/>
          </w:rPr>
          <w:fldChar w:fldCharType="end"/>
        </w:r>
      </w:hyperlink>
    </w:p>
    <w:p w:rsidR="00D96B4F" w:rsidRPr="0083218A" w:rsidRDefault="00103452" w:rsidP="0083218A">
      <w:pPr>
        <w:pStyle w:val="TOC1"/>
        <w:rPr>
          <w:rFonts w:eastAsiaTheme="minorEastAsia"/>
          <w:noProof/>
        </w:rPr>
      </w:pPr>
      <w:hyperlink w:anchor="_Toc429429242" w:history="1">
        <w:r w:rsidR="00D96B4F" w:rsidRPr="0083218A">
          <w:rPr>
            <w:rStyle w:val="Hyperlink"/>
            <w:noProof/>
          </w:rPr>
          <w:t>CHAPTER THREE</w:t>
        </w:r>
        <w:r w:rsidR="00D96B4F" w:rsidRPr="0083218A">
          <w:rPr>
            <w:noProof/>
            <w:webHidden/>
          </w:rPr>
          <w:tab/>
        </w:r>
        <w:r w:rsidR="00D96B4F" w:rsidRPr="0083218A">
          <w:rPr>
            <w:noProof/>
            <w:webHidden/>
          </w:rPr>
          <w:fldChar w:fldCharType="begin"/>
        </w:r>
        <w:r w:rsidR="00D96B4F" w:rsidRPr="0083218A">
          <w:rPr>
            <w:noProof/>
            <w:webHidden/>
          </w:rPr>
          <w:instrText xml:space="preserve"> PAGEREF _Toc429429242 \h </w:instrText>
        </w:r>
        <w:r w:rsidR="00D96B4F" w:rsidRPr="0083218A">
          <w:rPr>
            <w:noProof/>
            <w:webHidden/>
          </w:rPr>
        </w:r>
        <w:r w:rsidR="00D96B4F" w:rsidRPr="0083218A">
          <w:rPr>
            <w:noProof/>
            <w:webHidden/>
          </w:rPr>
          <w:fldChar w:fldCharType="separate"/>
        </w:r>
        <w:r w:rsidR="007925F9" w:rsidRPr="0083218A">
          <w:rPr>
            <w:noProof/>
            <w:webHidden/>
          </w:rPr>
          <w:t>1</w:t>
        </w:r>
        <w:r w:rsidR="00D96B4F" w:rsidRPr="0083218A">
          <w:rPr>
            <w:noProof/>
            <w:webHidden/>
          </w:rPr>
          <w:fldChar w:fldCharType="end"/>
        </w:r>
      </w:hyperlink>
    </w:p>
    <w:p w:rsidR="00D96B4F" w:rsidRPr="0083218A" w:rsidRDefault="00103452" w:rsidP="0083218A">
      <w:pPr>
        <w:pStyle w:val="TOC1"/>
        <w:rPr>
          <w:rFonts w:eastAsiaTheme="minorEastAsia"/>
          <w:noProof/>
        </w:rPr>
      </w:pPr>
      <w:hyperlink w:anchor="_Toc429429243" w:history="1">
        <w:r w:rsidR="00D96B4F" w:rsidRPr="0083218A">
          <w:rPr>
            <w:rStyle w:val="Hyperlink"/>
            <w:noProof/>
          </w:rPr>
          <w:t>REFERENCES</w:t>
        </w:r>
        <w:r w:rsidR="00D96B4F" w:rsidRPr="0083218A">
          <w:rPr>
            <w:noProof/>
            <w:webHidden/>
          </w:rPr>
          <w:tab/>
        </w:r>
        <w:r w:rsidR="00D96B4F" w:rsidRPr="0083218A">
          <w:rPr>
            <w:noProof/>
            <w:webHidden/>
          </w:rPr>
          <w:fldChar w:fldCharType="begin"/>
        </w:r>
        <w:r w:rsidR="00D96B4F" w:rsidRPr="0083218A">
          <w:rPr>
            <w:noProof/>
            <w:webHidden/>
          </w:rPr>
          <w:instrText xml:space="preserve"> PAGEREF _Toc429429243 \h </w:instrText>
        </w:r>
        <w:r w:rsidR="00D96B4F" w:rsidRPr="0083218A">
          <w:rPr>
            <w:noProof/>
            <w:webHidden/>
          </w:rPr>
        </w:r>
        <w:r w:rsidR="00D96B4F" w:rsidRPr="0083218A">
          <w:rPr>
            <w:noProof/>
            <w:webHidden/>
          </w:rPr>
          <w:fldChar w:fldCharType="separate"/>
        </w:r>
        <w:r w:rsidR="007925F9" w:rsidRPr="0083218A">
          <w:rPr>
            <w:noProof/>
            <w:webHidden/>
          </w:rPr>
          <w:t>1</w:t>
        </w:r>
        <w:r w:rsidR="00D96B4F" w:rsidRPr="0083218A">
          <w:rPr>
            <w:noProof/>
            <w:webHidden/>
          </w:rPr>
          <w:fldChar w:fldCharType="end"/>
        </w:r>
      </w:hyperlink>
    </w:p>
    <w:p w:rsidR="00D96B4F" w:rsidRPr="0083218A" w:rsidRDefault="00103452" w:rsidP="0083218A">
      <w:pPr>
        <w:pStyle w:val="TOC1"/>
        <w:rPr>
          <w:rFonts w:eastAsiaTheme="minorEastAsia"/>
          <w:noProof/>
        </w:rPr>
      </w:pPr>
      <w:hyperlink w:anchor="_Toc429429244" w:history="1">
        <w:r w:rsidR="00D96B4F" w:rsidRPr="0083218A">
          <w:rPr>
            <w:rStyle w:val="Hyperlink"/>
            <w:noProof/>
          </w:rPr>
          <w:t>APPENDICES</w:t>
        </w:r>
        <w:r w:rsidR="00D96B4F" w:rsidRPr="0083218A">
          <w:rPr>
            <w:noProof/>
            <w:webHidden/>
          </w:rPr>
          <w:tab/>
        </w:r>
        <w:r w:rsidR="00D96B4F" w:rsidRPr="0083218A">
          <w:rPr>
            <w:noProof/>
            <w:webHidden/>
          </w:rPr>
          <w:fldChar w:fldCharType="begin"/>
        </w:r>
        <w:r w:rsidR="00D96B4F" w:rsidRPr="0083218A">
          <w:rPr>
            <w:noProof/>
            <w:webHidden/>
          </w:rPr>
          <w:instrText xml:space="preserve"> PAGEREF _Toc429429244 \h </w:instrText>
        </w:r>
        <w:r w:rsidR="00D96B4F" w:rsidRPr="0083218A">
          <w:rPr>
            <w:noProof/>
            <w:webHidden/>
          </w:rPr>
        </w:r>
        <w:r w:rsidR="00D96B4F" w:rsidRPr="0083218A">
          <w:rPr>
            <w:noProof/>
            <w:webHidden/>
          </w:rPr>
          <w:fldChar w:fldCharType="separate"/>
        </w:r>
        <w:r w:rsidR="007925F9" w:rsidRPr="0083218A">
          <w:rPr>
            <w:noProof/>
            <w:webHidden/>
          </w:rPr>
          <w:t>1</w:t>
        </w:r>
        <w:r w:rsidR="00D96B4F" w:rsidRPr="0083218A">
          <w:rPr>
            <w:noProof/>
            <w:webHidden/>
          </w:rPr>
          <w:fldChar w:fldCharType="end"/>
        </w:r>
      </w:hyperlink>
    </w:p>
    <w:p w:rsidR="00BD7A28" w:rsidRPr="0083218A" w:rsidRDefault="00D530A1" w:rsidP="0083218A">
      <w:pPr>
        <w:spacing w:line="480" w:lineRule="auto"/>
      </w:pPr>
      <w:r w:rsidRPr="0083218A">
        <w:fldChar w:fldCharType="end"/>
      </w:r>
    </w:p>
    <w:p w:rsidR="00864EEA" w:rsidRPr="0083218A" w:rsidRDefault="00864EEA" w:rsidP="0083218A">
      <w:pPr>
        <w:spacing w:line="480" w:lineRule="auto"/>
      </w:pPr>
      <w:r w:rsidRPr="0083218A">
        <w:br w:type="page"/>
      </w:r>
    </w:p>
    <w:p w:rsidR="00F55E2B" w:rsidRPr="0083218A" w:rsidRDefault="00864EEA" w:rsidP="0083218A">
      <w:pPr>
        <w:pStyle w:val="Heading1"/>
      </w:pPr>
      <w:bookmarkStart w:id="5" w:name="_Toc429429234"/>
      <w:r w:rsidRPr="0083218A">
        <w:t>LIST OF TABLES</w:t>
      </w:r>
      <w:bookmarkEnd w:id="5"/>
    </w:p>
    <w:p w:rsidR="002F07CA" w:rsidRPr="0083218A" w:rsidRDefault="002F07CA" w:rsidP="0083218A">
      <w:pPr>
        <w:pStyle w:val="UCCMainText"/>
        <w:ind w:firstLine="0"/>
      </w:pPr>
      <w:r w:rsidRPr="0083218A">
        <w:t>Table</w:t>
      </w:r>
      <w:r w:rsidRPr="0083218A">
        <w:tab/>
      </w:r>
      <w:r w:rsidRPr="0083218A">
        <w:tab/>
      </w:r>
      <w:r w:rsidRPr="0083218A">
        <w:tab/>
      </w:r>
      <w:r w:rsidRPr="0083218A">
        <w:tab/>
      </w:r>
      <w:r w:rsidRPr="0083218A">
        <w:tab/>
      </w:r>
      <w:r w:rsidR="00AD4CAF" w:rsidRPr="0083218A">
        <w:tab/>
      </w:r>
      <w:r w:rsidR="00AD4CAF" w:rsidRPr="0083218A">
        <w:tab/>
      </w:r>
      <w:r w:rsidRPr="0083218A">
        <w:tab/>
      </w:r>
      <w:r w:rsidR="00AD4CAF" w:rsidRPr="0083218A">
        <w:tab/>
      </w:r>
      <w:r w:rsidR="00D96B4F" w:rsidRPr="0083218A">
        <w:t xml:space="preserve">       </w:t>
      </w:r>
      <w:r w:rsidR="00CF1ABF" w:rsidRPr="0083218A">
        <w:t>Page</w:t>
      </w:r>
    </w:p>
    <w:p w:rsidR="00385367" w:rsidRPr="0083218A" w:rsidRDefault="007831B6" w:rsidP="0083218A">
      <w:pPr>
        <w:pStyle w:val="TableofFigures"/>
        <w:tabs>
          <w:tab w:val="right" w:leader="dot" w:pos="7579"/>
        </w:tabs>
        <w:rPr>
          <w:noProof/>
        </w:rPr>
      </w:pPr>
      <w:r w:rsidRPr="0083218A">
        <w:fldChar w:fldCharType="begin"/>
      </w:r>
      <w:r w:rsidR="001A02FD" w:rsidRPr="0083218A">
        <w:instrText xml:space="preserve"> TOC \t "BU Table Caption" \c "Table" </w:instrText>
      </w:r>
      <w:r w:rsidRPr="0083218A">
        <w:fldChar w:fldCharType="separate"/>
      </w:r>
      <w:r w:rsidR="00385367" w:rsidRPr="0083218A">
        <w:rPr>
          <w:noProof/>
        </w:rPr>
        <w:t>1</w:t>
      </w:r>
      <w:r w:rsidR="00BB33E7" w:rsidRPr="0083218A">
        <w:rPr>
          <w:noProof/>
        </w:rPr>
        <w:t>.</w:t>
      </w:r>
      <w:r w:rsidR="00BB33E7" w:rsidRPr="0083218A">
        <w:rPr>
          <w:noProof/>
        </w:rPr>
        <w:tab/>
      </w:r>
      <w:r w:rsidR="00385367" w:rsidRPr="0083218A">
        <w:rPr>
          <w:noProof/>
        </w:rPr>
        <w:t>My First Table</w:t>
      </w:r>
      <w:r w:rsidR="00385367" w:rsidRPr="0083218A">
        <w:rPr>
          <w:noProof/>
        </w:rPr>
        <w:tab/>
      </w:r>
      <w:r w:rsidRPr="0083218A">
        <w:rPr>
          <w:noProof/>
        </w:rPr>
        <w:fldChar w:fldCharType="begin"/>
      </w:r>
      <w:r w:rsidR="00385367" w:rsidRPr="0083218A">
        <w:rPr>
          <w:noProof/>
        </w:rPr>
        <w:instrText xml:space="preserve"> PAGEREF _Toc420887266 \h </w:instrText>
      </w:r>
      <w:r w:rsidRPr="0083218A">
        <w:rPr>
          <w:noProof/>
        </w:rPr>
      </w:r>
      <w:r w:rsidRPr="0083218A">
        <w:rPr>
          <w:noProof/>
        </w:rPr>
        <w:fldChar w:fldCharType="separate"/>
      </w:r>
      <w:r w:rsidR="007925F9" w:rsidRPr="0083218A">
        <w:rPr>
          <w:noProof/>
        </w:rPr>
        <w:t>1</w:t>
      </w:r>
      <w:r w:rsidRPr="0083218A">
        <w:rPr>
          <w:noProof/>
        </w:rPr>
        <w:fldChar w:fldCharType="end"/>
      </w:r>
    </w:p>
    <w:p w:rsidR="00385367" w:rsidRPr="0083218A" w:rsidRDefault="00385367" w:rsidP="0083218A">
      <w:pPr>
        <w:pStyle w:val="TableofFigures"/>
        <w:tabs>
          <w:tab w:val="right" w:leader="dot" w:pos="7579"/>
        </w:tabs>
        <w:rPr>
          <w:noProof/>
        </w:rPr>
      </w:pPr>
      <w:r w:rsidRPr="0083218A">
        <w:rPr>
          <w:noProof/>
        </w:rPr>
        <w:t>2</w:t>
      </w:r>
      <w:r w:rsidR="00BB33E7" w:rsidRPr="0083218A">
        <w:rPr>
          <w:noProof/>
        </w:rPr>
        <w:t>.</w:t>
      </w:r>
      <w:r w:rsidR="00BB33E7" w:rsidRPr="0083218A">
        <w:rPr>
          <w:noProof/>
        </w:rPr>
        <w:tab/>
      </w:r>
      <w:r w:rsidRPr="0083218A">
        <w:rPr>
          <w:noProof/>
        </w:rPr>
        <w:t>My Second Table</w:t>
      </w:r>
      <w:r w:rsidRPr="0083218A">
        <w:rPr>
          <w:noProof/>
        </w:rPr>
        <w:tab/>
      </w:r>
      <w:r w:rsidR="007831B6" w:rsidRPr="0083218A">
        <w:rPr>
          <w:noProof/>
        </w:rPr>
        <w:fldChar w:fldCharType="begin"/>
      </w:r>
      <w:r w:rsidRPr="0083218A">
        <w:rPr>
          <w:noProof/>
        </w:rPr>
        <w:instrText xml:space="preserve"> PAGEREF _Toc420887267 \h </w:instrText>
      </w:r>
      <w:r w:rsidR="007831B6" w:rsidRPr="0083218A">
        <w:rPr>
          <w:noProof/>
        </w:rPr>
      </w:r>
      <w:r w:rsidR="007831B6" w:rsidRPr="0083218A">
        <w:rPr>
          <w:noProof/>
        </w:rPr>
        <w:fldChar w:fldCharType="separate"/>
      </w:r>
      <w:r w:rsidR="007925F9" w:rsidRPr="0083218A">
        <w:rPr>
          <w:noProof/>
        </w:rPr>
        <w:t>1</w:t>
      </w:r>
      <w:r w:rsidR="007831B6" w:rsidRPr="0083218A">
        <w:rPr>
          <w:noProof/>
        </w:rPr>
        <w:fldChar w:fldCharType="end"/>
      </w:r>
    </w:p>
    <w:p w:rsidR="00F55E2B" w:rsidRPr="0083218A" w:rsidRDefault="007831B6" w:rsidP="0083218A">
      <w:pPr>
        <w:pStyle w:val="UCCMainText"/>
      </w:pPr>
      <w:r w:rsidRPr="0083218A">
        <w:fldChar w:fldCharType="end"/>
      </w:r>
    </w:p>
    <w:p w:rsidR="008B0B42" w:rsidRPr="0083218A" w:rsidRDefault="006F428F" w:rsidP="0083218A">
      <w:pPr>
        <w:pStyle w:val="UCCMainText"/>
        <w:rPr>
          <w:i/>
        </w:rPr>
      </w:pPr>
      <w:r w:rsidRPr="0083218A">
        <w:rPr>
          <w:i/>
        </w:rPr>
        <w:t>List of Tables should show the Table numbers, their captions (titles) and page numbers</w:t>
      </w:r>
      <w:r w:rsidR="009B5312" w:rsidRPr="0083218A">
        <w:rPr>
          <w:i/>
        </w:rPr>
        <w:t xml:space="preserve">. </w:t>
      </w:r>
      <w:r w:rsidR="0088717A" w:rsidRPr="0083218A">
        <w:rPr>
          <w:i/>
        </w:rPr>
        <w:t>Do</w:t>
      </w:r>
      <w:r w:rsidR="002E16D3" w:rsidRPr="0083218A">
        <w:rPr>
          <w:i/>
        </w:rPr>
        <w:t xml:space="preserve"> not </w:t>
      </w:r>
      <w:r w:rsidR="00C04661" w:rsidRPr="0083218A">
        <w:rPr>
          <w:i/>
        </w:rPr>
        <w:t>use Table</w:t>
      </w:r>
      <w:r w:rsidR="002E16D3" w:rsidRPr="0083218A">
        <w:rPr>
          <w:i/>
        </w:rPr>
        <w:t xml:space="preserve"> 1, Table 2 etc. in the </w:t>
      </w:r>
      <w:r w:rsidR="00A82072" w:rsidRPr="0083218A">
        <w:rPr>
          <w:i/>
        </w:rPr>
        <w:t>list; it should be 1, 2, 3</w:t>
      </w:r>
      <w:r w:rsidR="0088717A" w:rsidRPr="0083218A">
        <w:rPr>
          <w:i/>
        </w:rPr>
        <w:t xml:space="preserve"> etc</w:t>
      </w:r>
      <w:r w:rsidR="006547A2" w:rsidRPr="0083218A">
        <w:rPr>
          <w:i/>
        </w:rPr>
        <w:t xml:space="preserve">. – see example in the SGS booklet on guidelines for preparing and presenting project work, </w:t>
      </w:r>
      <w:r w:rsidR="003B074C" w:rsidRPr="0083218A">
        <w:rPr>
          <w:i/>
        </w:rPr>
        <w:t>thesis</w:t>
      </w:r>
      <w:r w:rsidR="006547A2" w:rsidRPr="0083218A">
        <w:rPr>
          <w:i/>
        </w:rPr>
        <w:t xml:space="preserve"> and theses. </w:t>
      </w:r>
      <w:r w:rsidR="008B0B42" w:rsidRPr="0083218A">
        <w:rPr>
          <w:i/>
        </w:rPr>
        <w:t xml:space="preserve">Delete this page if you don't need it. Be sure to delete all the text on the page, and the page break after it, not the </w:t>
      </w:r>
      <w:r w:rsidR="007F2F02" w:rsidRPr="0083218A">
        <w:rPr>
          <w:i/>
        </w:rPr>
        <w:t>one</w:t>
      </w:r>
      <w:r w:rsidR="008B0B42" w:rsidRPr="0083218A">
        <w:rPr>
          <w:i/>
        </w:rPr>
        <w:t xml:space="preserve"> before it. To see the section and page breaks, click the "show all nonprinting characters" button in the Word toolbar.)</w:t>
      </w:r>
    </w:p>
    <w:p w:rsidR="008B0B42" w:rsidRPr="0083218A" w:rsidRDefault="008B0B42" w:rsidP="0083218A">
      <w:pPr>
        <w:spacing w:line="480" w:lineRule="auto"/>
      </w:pPr>
    </w:p>
    <w:p w:rsidR="00D760CF" w:rsidRPr="0083218A" w:rsidRDefault="00D760CF" w:rsidP="0083218A">
      <w:pPr>
        <w:spacing w:line="480" w:lineRule="auto"/>
        <w:rPr>
          <w:b/>
        </w:rPr>
      </w:pPr>
      <w:r w:rsidRPr="0083218A">
        <w:rPr>
          <w:b/>
        </w:rPr>
        <w:br w:type="page"/>
      </w:r>
    </w:p>
    <w:p w:rsidR="00D760CF" w:rsidRPr="0083218A" w:rsidRDefault="00D760CF" w:rsidP="0083218A">
      <w:pPr>
        <w:pStyle w:val="Heading1"/>
      </w:pPr>
      <w:bookmarkStart w:id="6" w:name="_Toc429429235"/>
      <w:r w:rsidRPr="0083218A">
        <w:t>LIST OF FIGURES</w:t>
      </w:r>
      <w:bookmarkEnd w:id="6"/>
    </w:p>
    <w:p w:rsidR="00D35439" w:rsidRPr="0083218A" w:rsidRDefault="00D35439" w:rsidP="0083218A">
      <w:pPr>
        <w:pStyle w:val="UCCMainText"/>
        <w:ind w:firstLine="0"/>
      </w:pPr>
      <w:r w:rsidRPr="0083218A">
        <w:t>Figure</w:t>
      </w:r>
      <w:r w:rsidRPr="0083218A">
        <w:tab/>
      </w:r>
      <w:r w:rsidRPr="0083218A">
        <w:tab/>
      </w:r>
      <w:r w:rsidRPr="0083218A">
        <w:tab/>
      </w:r>
      <w:r w:rsidRPr="0083218A">
        <w:tab/>
      </w:r>
      <w:r w:rsidRPr="0083218A">
        <w:tab/>
      </w:r>
      <w:r w:rsidRPr="0083218A">
        <w:tab/>
      </w:r>
      <w:r w:rsidRPr="0083218A">
        <w:tab/>
      </w:r>
      <w:r w:rsidRPr="0083218A">
        <w:tab/>
      </w:r>
      <w:r w:rsidRPr="0083218A">
        <w:tab/>
        <w:t>Page</w:t>
      </w:r>
    </w:p>
    <w:p w:rsidR="002E1E1E" w:rsidRPr="0083218A" w:rsidRDefault="007831B6" w:rsidP="0083218A">
      <w:pPr>
        <w:pStyle w:val="TableofFigures"/>
        <w:tabs>
          <w:tab w:val="right" w:leader="dot" w:pos="7560"/>
        </w:tabs>
        <w:rPr>
          <w:noProof/>
        </w:rPr>
      </w:pPr>
      <w:r w:rsidRPr="0083218A">
        <w:fldChar w:fldCharType="begin"/>
      </w:r>
      <w:r w:rsidR="008A566E" w:rsidRPr="0083218A">
        <w:instrText xml:space="preserve"> TOC \t "BU Figure Caption,1" \c "Figure" </w:instrText>
      </w:r>
      <w:r w:rsidRPr="0083218A">
        <w:fldChar w:fldCharType="separate"/>
      </w:r>
      <w:r w:rsidR="002E1E1E" w:rsidRPr="0083218A">
        <w:rPr>
          <w:noProof/>
        </w:rPr>
        <w:t>1</w:t>
      </w:r>
      <w:r w:rsidR="00724053" w:rsidRPr="0083218A">
        <w:rPr>
          <w:noProof/>
        </w:rPr>
        <w:t>.</w:t>
      </w:r>
      <w:r w:rsidR="00724053" w:rsidRPr="0083218A">
        <w:rPr>
          <w:noProof/>
        </w:rPr>
        <w:tab/>
      </w:r>
      <w:r w:rsidR="002E1E1E" w:rsidRPr="0083218A">
        <w:rPr>
          <w:noProof/>
        </w:rPr>
        <w:t>My First Figure</w:t>
      </w:r>
      <w:r w:rsidR="002E1E1E" w:rsidRPr="0083218A">
        <w:rPr>
          <w:noProof/>
        </w:rPr>
        <w:tab/>
      </w:r>
      <w:r w:rsidRPr="0083218A">
        <w:rPr>
          <w:noProof/>
        </w:rPr>
        <w:fldChar w:fldCharType="begin"/>
      </w:r>
      <w:r w:rsidR="002E1E1E" w:rsidRPr="0083218A">
        <w:rPr>
          <w:noProof/>
        </w:rPr>
        <w:instrText xml:space="preserve"> PAGEREF _Toc416377591 \h </w:instrText>
      </w:r>
      <w:r w:rsidRPr="0083218A">
        <w:rPr>
          <w:noProof/>
        </w:rPr>
      </w:r>
      <w:r w:rsidRPr="0083218A">
        <w:rPr>
          <w:noProof/>
        </w:rPr>
        <w:fldChar w:fldCharType="separate"/>
      </w:r>
      <w:r w:rsidR="007925F9" w:rsidRPr="0083218A">
        <w:rPr>
          <w:noProof/>
        </w:rPr>
        <w:t>1</w:t>
      </w:r>
      <w:r w:rsidRPr="0083218A">
        <w:rPr>
          <w:noProof/>
        </w:rPr>
        <w:fldChar w:fldCharType="end"/>
      </w:r>
    </w:p>
    <w:p w:rsidR="002E1E1E" w:rsidRPr="0083218A" w:rsidRDefault="002E1E1E" w:rsidP="0083218A">
      <w:pPr>
        <w:pStyle w:val="TableofFigures"/>
        <w:tabs>
          <w:tab w:val="right" w:leader="dot" w:pos="7560"/>
        </w:tabs>
        <w:rPr>
          <w:noProof/>
        </w:rPr>
      </w:pPr>
      <w:r w:rsidRPr="0083218A">
        <w:rPr>
          <w:noProof/>
        </w:rPr>
        <w:t>2</w:t>
      </w:r>
      <w:r w:rsidR="00724053" w:rsidRPr="0083218A">
        <w:rPr>
          <w:noProof/>
        </w:rPr>
        <w:t>.</w:t>
      </w:r>
      <w:r w:rsidR="00724053" w:rsidRPr="0083218A">
        <w:rPr>
          <w:noProof/>
        </w:rPr>
        <w:tab/>
      </w:r>
      <w:r w:rsidRPr="0083218A">
        <w:rPr>
          <w:noProof/>
        </w:rPr>
        <w:t>My second figure</w:t>
      </w:r>
      <w:r w:rsidRPr="0083218A">
        <w:rPr>
          <w:noProof/>
        </w:rPr>
        <w:tab/>
      </w:r>
      <w:r w:rsidR="007831B6" w:rsidRPr="0083218A">
        <w:rPr>
          <w:noProof/>
        </w:rPr>
        <w:fldChar w:fldCharType="begin"/>
      </w:r>
      <w:r w:rsidRPr="0083218A">
        <w:rPr>
          <w:noProof/>
        </w:rPr>
        <w:instrText xml:space="preserve"> PAGEREF _Toc416377592 \h </w:instrText>
      </w:r>
      <w:r w:rsidR="007831B6" w:rsidRPr="0083218A">
        <w:rPr>
          <w:noProof/>
        </w:rPr>
      </w:r>
      <w:r w:rsidR="007831B6" w:rsidRPr="0083218A">
        <w:rPr>
          <w:noProof/>
        </w:rPr>
        <w:fldChar w:fldCharType="separate"/>
      </w:r>
      <w:r w:rsidR="007925F9" w:rsidRPr="0083218A">
        <w:rPr>
          <w:noProof/>
        </w:rPr>
        <w:t>1</w:t>
      </w:r>
      <w:r w:rsidR="007831B6" w:rsidRPr="0083218A">
        <w:rPr>
          <w:noProof/>
        </w:rPr>
        <w:fldChar w:fldCharType="end"/>
      </w:r>
    </w:p>
    <w:p w:rsidR="001A02FD" w:rsidRPr="0083218A" w:rsidRDefault="007831B6" w:rsidP="0083218A">
      <w:pPr>
        <w:spacing w:line="480" w:lineRule="auto"/>
      </w:pPr>
      <w:r w:rsidRPr="0083218A">
        <w:fldChar w:fldCharType="end"/>
      </w:r>
    </w:p>
    <w:p w:rsidR="008B0B42" w:rsidRPr="0083218A" w:rsidRDefault="006F428F" w:rsidP="0083218A">
      <w:pPr>
        <w:pStyle w:val="UCCMainText"/>
      </w:pPr>
      <w:r w:rsidRPr="0083218A">
        <w:t>List of Figures should show the Figure numbers, their captions (titles) and page numbers</w:t>
      </w:r>
      <w:r w:rsidR="009B5312" w:rsidRPr="0083218A">
        <w:t xml:space="preserve">. </w:t>
      </w:r>
      <w:r w:rsidR="00EB1A1D" w:rsidRPr="0083218A">
        <w:t>Do not use Figure 1, Figure 2 etc. in the list; it should be 1, 2,</w:t>
      </w:r>
      <w:r w:rsidR="00A82072" w:rsidRPr="0083218A">
        <w:t xml:space="preserve"> 3</w:t>
      </w:r>
      <w:r w:rsidR="00EB1A1D" w:rsidRPr="0083218A">
        <w:t xml:space="preserve"> etc. </w:t>
      </w:r>
      <w:r w:rsidR="006028BE" w:rsidRPr="0083218A">
        <w:t xml:space="preserve">– see example in the </w:t>
      </w:r>
      <w:r w:rsidR="006547A2" w:rsidRPr="0083218A">
        <w:t xml:space="preserve">SGS booklet on guidelines for preparing and presenting project work, </w:t>
      </w:r>
      <w:r w:rsidR="000D58DB" w:rsidRPr="0083218A">
        <w:t xml:space="preserve">dissertations </w:t>
      </w:r>
      <w:r w:rsidR="006547A2" w:rsidRPr="0083218A">
        <w:t xml:space="preserve">and theses. </w:t>
      </w:r>
      <w:r w:rsidR="008B0B42" w:rsidRPr="0083218A">
        <w:t xml:space="preserve">Delete this page if you don't need it. Be sure to delete all the text on the page, and the page break after it, not the </w:t>
      </w:r>
      <w:r w:rsidR="007F2F02" w:rsidRPr="0083218A">
        <w:t>one</w:t>
      </w:r>
      <w:r w:rsidR="008B0B42" w:rsidRPr="0083218A">
        <w:t xml:space="preserve"> before it. To see the section and page breaks, click the "show all nonprinting characters" button in the Word toolbar.)</w:t>
      </w:r>
    </w:p>
    <w:p w:rsidR="008B0B42" w:rsidRPr="0083218A" w:rsidRDefault="008B0B42" w:rsidP="0083218A">
      <w:pPr>
        <w:pStyle w:val="UCCMainText"/>
      </w:pPr>
    </w:p>
    <w:p w:rsidR="00D760CF" w:rsidRPr="0083218A" w:rsidRDefault="00D760CF" w:rsidP="0083218A">
      <w:pPr>
        <w:pStyle w:val="UCCMainText"/>
      </w:pPr>
      <w:r w:rsidRPr="0083218A">
        <w:br w:type="page"/>
      </w:r>
    </w:p>
    <w:p w:rsidR="00F3373D" w:rsidRPr="0083218A" w:rsidRDefault="00F3373D" w:rsidP="0083218A">
      <w:pPr>
        <w:pStyle w:val="Heading1"/>
      </w:pPr>
      <w:bookmarkStart w:id="7" w:name="_Toc429429236"/>
      <w:r w:rsidRPr="0083218A">
        <w:t>LIST OF ABBREVIATIONS</w:t>
      </w:r>
      <w:bookmarkEnd w:id="7"/>
    </w:p>
    <w:p w:rsidR="00C87F94" w:rsidRPr="0083218A" w:rsidRDefault="0017012A" w:rsidP="0083218A">
      <w:pPr>
        <w:pStyle w:val="UCCMainText"/>
        <w:ind w:firstLine="0"/>
      </w:pPr>
      <w:r w:rsidRPr="0083218A">
        <w:t>UCC</w:t>
      </w:r>
      <w:r w:rsidR="00987C65" w:rsidRPr="0083218A">
        <w:tab/>
      </w:r>
      <w:r w:rsidR="0079100E" w:rsidRPr="0083218A">
        <w:tab/>
      </w:r>
      <w:r w:rsidRPr="0083218A">
        <w:t>University of Cape Coast</w:t>
      </w:r>
    </w:p>
    <w:p w:rsidR="00C87F94" w:rsidRPr="0083218A" w:rsidRDefault="00C87F94" w:rsidP="0083218A">
      <w:pPr>
        <w:pStyle w:val="UCCMainText"/>
        <w:ind w:firstLine="0"/>
      </w:pPr>
      <w:r w:rsidRPr="0083218A">
        <w:t>ISO</w:t>
      </w:r>
      <w:r w:rsidRPr="0083218A">
        <w:tab/>
      </w:r>
      <w:r w:rsidR="0079100E" w:rsidRPr="0083218A">
        <w:tab/>
      </w:r>
      <w:r w:rsidRPr="0083218A">
        <w:t>International Standards Organization</w:t>
      </w:r>
    </w:p>
    <w:p w:rsidR="00C87F94" w:rsidRPr="0083218A" w:rsidRDefault="00C04661" w:rsidP="0083218A">
      <w:pPr>
        <w:pStyle w:val="UCCMainText"/>
        <w:ind w:firstLine="0"/>
      </w:pPr>
      <w:proofErr w:type="spellStart"/>
      <w:r w:rsidRPr="0083218A">
        <w:t>MoFA</w:t>
      </w:r>
      <w:proofErr w:type="spellEnd"/>
      <w:r w:rsidR="00C87F94" w:rsidRPr="0083218A">
        <w:tab/>
      </w:r>
      <w:r w:rsidR="0079100E" w:rsidRPr="0083218A">
        <w:tab/>
      </w:r>
      <w:r w:rsidRPr="0083218A">
        <w:t>Ministry of Food and Agriculture</w:t>
      </w:r>
    </w:p>
    <w:p w:rsidR="007F2F02" w:rsidRPr="0083218A" w:rsidRDefault="007F2F02" w:rsidP="0083218A">
      <w:pPr>
        <w:spacing w:line="480" w:lineRule="auto"/>
      </w:pPr>
    </w:p>
    <w:p w:rsidR="007F2F02" w:rsidRPr="0083218A" w:rsidRDefault="007F2F02" w:rsidP="0083218A">
      <w:pPr>
        <w:pStyle w:val="UCCMainText"/>
        <w:rPr>
          <w:i/>
        </w:rPr>
      </w:pPr>
      <w:r w:rsidRPr="0083218A">
        <w:rPr>
          <w:i/>
        </w:rPr>
        <w:t>(Delete this page if you don't need it. Be sure to delete all the text on the page, and the page break after it, not the one before it. To see the section and page breaks, click the "show all nonprinting characters" button in the Word toolbar.)</w:t>
      </w:r>
    </w:p>
    <w:p w:rsidR="007F2F02" w:rsidRPr="0083218A" w:rsidRDefault="007F2F02" w:rsidP="0083218A">
      <w:pPr>
        <w:spacing w:line="480" w:lineRule="auto"/>
        <w:rPr>
          <w:b/>
          <w:i/>
        </w:rPr>
      </w:pPr>
      <w:r w:rsidRPr="0083218A">
        <w:rPr>
          <w:b/>
          <w:i/>
        </w:rPr>
        <w:t xml:space="preserve">(DO NOT DELETE THE SECTION BREAK </w:t>
      </w:r>
      <w:proofErr w:type="spellStart"/>
      <w:r w:rsidRPr="0083218A">
        <w:rPr>
          <w:b/>
          <w:i/>
        </w:rPr>
        <w:t>BELOW.</w:t>
      </w:r>
      <w:r w:rsidR="00E85B34" w:rsidRPr="0083218A">
        <w:rPr>
          <w:b/>
          <w:i/>
        </w:rPr>
        <w:t>Take</w:t>
      </w:r>
      <w:proofErr w:type="spellEnd"/>
      <w:r w:rsidR="00E85B34" w:rsidRPr="0083218A">
        <w:rPr>
          <w:b/>
          <w:i/>
        </w:rPr>
        <w:t xml:space="preserve"> this </w:t>
      </w:r>
      <w:r w:rsidR="006259C5" w:rsidRPr="0083218A">
        <w:rPr>
          <w:b/>
          <w:i/>
        </w:rPr>
        <w:t>Seriously</w:t>
      </w:r>
      <w:r w:rsidR="00C006EF" w:rsidRPr="0083218A">
        <w:rPr>
          <w:b/>
          <w:i/>
        </w:rPr>
        <w:t>-do not delete any space below this point</w:t>
      </w:r>
      <w:r w:rsidRPr="0083218A">
        <w:rPr>
          <w:b/>
          <w:i/>
        </w:rPr>
        <w:t>)</w:t>
      </w:r>
    </w:p>
    <w:p w:rsidR="00F3373D" w:rsidRPr="0083218A" w:rsidRDefault="00F3373D" w:rsidP="0083218A">
      <w:pPr>
        <w:pStyle w:val="UCCMainText"/>
      </w:pPr>
    </w:p>
    <w:p w:rsidR="007F2F02" w:rsidRPr="0083218A" w:rsidRDefault="007F2F02" w:rsidP="0083218A">
      <w:pPr>
        <w:pStyle w:val="UCCMainText"/>
        <w:sectPr w:rsidR="007F2F02" w:rsidRPr="0083218A" w:rsidSect="00B9289F">
          <w:pgSz w:w="11909" w:h="16834" w:code="9"/>
          <w:pgMar w:top="1440" w:right="1440" w:bottom="1440" w:left="2880" w:header="1440" w:footer="1080" w:gutter="0"/>
          <w:pgNumType w:fmt="lowerRoman"/>
          <w:cols w:space="720"/>
          <w:titlePg/>
          <w:docGrid w:linePitch="360"/>
        </w:sectPr>
      </w:pPr>
    </w:p>
    <w:p w:rsidR="00F3373D" w:rsidRPr="0083218A" w:rsidRDefault="00F3373D" w:rsidP="0083218A">
      <w:pPr>
        <w:pStyle w:val="Heading1"/>
      </w:pPr>
      <w:bookmarkStart w:id="8" w:name="_Toc429429237"/>
      <w:r w:rsidRPr="0083218A">
        <w:t>CHAPTER ONE</w:t>
      </w:r>
      <w:bookmarkEnd w:id="8"/>
    </w:p>
    <w:p w:rsidR="00EA4B26" w:rsidRPr="0083218A" w:rsidRDefault="00E34AD4" w:rsidP="0083218A">
      <w:pPr>
        <w:pStyle w:val="Heading1"/>
      </w:pPr>
      <w:bookmarkStart w:id="9" w:name="_Toc429429238"/>
      <w:r w:rsidRPr="0083218A">
        <w:t>INTRODUCTION</w:t>
      </w:r>
      <w:bookmarkEnd w:id="9"/>
    </w:p>
    <w:p w:rsidR="00E34AD4" w:rsidRPr="0083218A" w:rsidRDefault="00E34AD4" w:rsidP="0083218A">
      <w:pPr>
        <w:pStyle w:val="Heading2"/>
        <w:rPr>
          <w:szCs w:val="24"/>
        </w:rPr>
      </w:pPr>
      <w:bookmarkStart w:id="10" w:name="_Toc429429239"/>
      <w:r w:rsidRPr="0083218A">
        <w:rPr>
          <w:szCs w:val="24"/>
        </w:rPr>
        <w:t>Background to the S</w:t>
      </w:r>
      <w:r w:rsidR="004D08E3" w:rsidRPr="0083218A">
        <w:rPr>
          <w:szCs w:val="24"/>
        </w:rPr>
        <w:t>tudy</w:t>
      </w:r>
      <w:bookmarkEnd w:id="10"/>
    </w:p>
    <w:p w:rsidR="00675CDE" w:rsidRPr="0083218A" w:rsidRDefault="00675CDE" w:rsidP="0083218A">
      <w:pPr>
        <w:pStyle w:val="UCCMainText"/>
        <w:ind w:firstLine="0"/>
      </w:pPr>
      <w:r w:rsidRPr="0083218A">
        <w:t>People with visual impairment face enormous limitations in terms of their mobility and in today’s world there is a lack of infrastructure to make it easier. The task of moving from one place to another is a difficult challenge that involves obstacle avoidance, staying on street walks, finding doors, knowing the current location, analyzing environment characteristics like footstep sounds</w:t>
      </w:r>
      <w:r w:rsidR="00F177F5" w:rsidRPr="0083218A">
        <w:t xml:space="preserve"> or </w:t>
      </w:r>
      <w:r w:rsidRPr="0083218A">
        <w:t>echoes,</w:t>
      </w:r>
      <w:r w:rsidR="00F177F5" w:rsidRPr="0083218A">
        <w:t xml:space="preserve"> and keeping on track through the memorized course until the destination is reached. A system that assists navigation and orientation in real-time would be of great benefit to achieve this demanding task.</w:t>
      </w:r>
    </w:p>
    <w:p w:rsidR="00F177F5" w:rsidRPr="0083218A" w:rsidRDefault="002C39A9" w:rsidP="0083218A">
      <w:pPr>
        <w:pStyle w:val="UCCMainText"/>
        <w:ind w:firstLine="0"/>
      </w:pPr>
      <w:r w:rsidRPr="0083218A">
        <w:t xml:space="preserve">The World Health Organization estimates that there are 285 million visually impaired people worldwide, mainly in developing countries. Of this number, 39 million are totally blind. Africa accounts for 15% (i.e. 5.9 million) of this number. Visually impaired persons are defined as those with reduced visual capacity. They can be blind or partially sighted people. These conditions often limit people’s capabilities to perform common tasks and affect their quality of life. </w:t>
      </w:r>
      <w:r w:rsidR="00C55D9A" w:rsidRPr="0083218A">
        <w:rPr>
          <w:w w:val="105"/>
        </w:rPr>
        <w:t>Blind people have signiﬁcant constraints in their everyday life,</w:t>
      </w:r>
      <w:r w:rsidR="00C55D9A" w:rsidRPr="0083218A">
        <w:rPr>
          <w:spacing w:val="1"/>
          <w:w w:val="105"/>
        </w:rPr>
        <w:t xml:space="preserve"> </w:t>
      </w:r>
      <w:r w:rsidR="00C55D9A" w:rsidRPr="0083218A">
        <w:rPr>
          <w:w w:val="105"/>
        </w:rPr>
        <w:t>mainly with regard to their mobility. Though they are often able to learn speciﬁc</w:t>
      </w:r>
      <w:r w:rsidR="00C55D9A" w:rsidRPr="0083218A">
        <w:rPr>
          <w:spacing w:val="1"/>
          <w:w w:val="105"/>
        </w:rPr>
        <w:t xml:space="preserve"> </w:t>
      </w:r>
      <w:r w:rsidR="00C55D9A" w:rsidRPr="0083218A">
        <w:rPr>
          <w:w w:val="105"/>
        </w:rPr>
        <w:t>routes</w:t>
      </w:r>
      <w:r w:rsidR="00C55D9A" w:rsidRPr="0083218A">
        <w:rPr>
          <w:spacing w:val="1"/>
          <w:w w:val="105"/>
        </w:rPr>
        <w:t xml:space="preserve"> </w:t>
      </w:r>
      <w:r w:rsidR="00C55D9A" w:rsidRPr="0083218A">
        <w:rPr>
          <w:w w:val="105"/>
        </w:rPr>
        <w:t>(e.g.,</w:t>
      </w:r>
      <w:r w:rsidR="00C55D9A" w:rsidRPr="0083218A">
        <w:rPr>
          <w:spacing w:val="1"/>
          <w:w w:val="105"/>
        </w:rPr>
        <w:t xml:space="preserve"> </w:t>
      </w:r>
      <w:r w:rsidR="00C55D9A" w:rsidRPr="0083218A">
        <w:rPr>
          <w:w w:val="105"/>
        </w:rPr>
        <w:t>how</w:t>
      </w:r>
      <w:r w:rsidR="00C55D9A" w:rsidRPr="0083218A">
        <w:rPr>
          <w:spacing w:val="1"/>
          <w:w w:val="105"/>
        </w:rPr>
        <w:t xml:space="preserve"> </w:t>
      </w:r>
      <w:r w:rsidR="00C55D9A" w:rsidRPr="0083218A">
        <w:rPr>
          <w:w w:val="105"/>
        </w:rPr>
        <w:t>to</w:t>
      </w:r>
      <w:r w:rsidR="00C55D9A" w:rsidRPr="0083218A">
        <w:rPr>
          <w:spacing w:val="1"/>
          <w:w w:val="105"/>
        </w:rPr>
        <w:t xml:space="preserve"> </w:t>
      </w:r>
      <w:r w:rsidR="00C55D9A" w:rsidRPr="0083218A">
        <w:rPr>
          <w:w w:val="105"/>
        </w:rPr>
        <w:t>get to the nearest shop or station), this ability</w:t>
      </w:r>
    </w:p>
    <w:p w:rsidR="00C55D9A" w:rsidRPr="0083218A" w:rsidRDefault="00C55D9A" w:rsidP="0083218A">
      <w:pPr>
        <w:tabs>
          <w:tab w:val="left" w:pos="459"/>
        </w:tabs>
        <w:spacing w:before="1" w:line="480" w:lineRule="auto"/>
        <w:ind w:right="29"/>
        <w:rPr>
          <w:w w:val="105"/>
        </w:rPr>
      </w:pPr>
      <w:r w:rsidRPr="0083218A">
        <w:rPr>
          <w:w w:val="105"/>
        </w:rPr>
        <w:t>is far from</w:t>
      </w:r>
      <w:r w:rsidRPr="0083218A">
        <w:rPr>
          <w:spacing w:val="-50"/>
          <w:w w:val="105"/>
        </w:rPr>
        <w:t xml:space="preserve"> </w:t>
      </w:r>
      <w:r w:rsidRPr="0083218A">
        <w:rPr>
          <w:w w:val="105"/>
        </w:rPr>
        <w:t>the</w:t>
      </w:r>
      <w:r w:rsidRPr="0083218A">
        <w:rPr>
          <w:spacing w:val="23"/>
          <w:w w:val="105"/>
        </w:rPr>
        <w:t xml:space="preserve"> </w:t>
      </w:r>
      <w:r w:rsidRPr="0083218A">
        <w:rPr>
          <w:w w:val="105"/>
        </w:rPr>
        <w:t>desirable</w:t>
      </w:r>
      <w:r w:rsidRPr="0083218A">
        <w:rPr>
          <w:spacing w:val="23"/>
          <w:w w:val="105"/>
        </w:rPr>
        <w:t xml:space="preserve"> </w:t>
      </w:r>
      <w:r w:rsidRPr="0083218A">
        <w:rPr>
          <w:w w:val="105"/>
        </w:rPr>
        <w:t>independence</w:t>
      </w:r>
      <w:r w:rsidRPr="0083218A">
        <w:rPr>
          <w:spacing w:val="23"/>
          <w:w w:val="105"/>
        </w:rPr>
        <w:t xml:space="preserve"> </w:t>
      </w:r>
      <w:r w:rsidRPr="0083218A">
        <w:rPr>
          <w:w w:val="105"/>
        </w:rPr>
        <w:t>in</w:t>
      </w:r>
      <w:r w:rsidRPr="0083218A">
        <w:rPr>
          <w:spacing w:val="24"/>
          <w:w w:val="105"/>
        </w:rPr>
        <w:t xml:space="preserve"> </w:t>
      </w:r>
      <w:r w:rsidRPr="0083218A">
        <w:rPr>
          <w:w w:val="105"/>
        </w:rPr>
        <w:t>navigation.</w:t>
      </w:r>
      <w:r w:rsidRPr="0083218A">
        <w:rPr>
          <w:spacing w:val="25"/>
          <w:w w:val="105"/>
        </w:rPr>
        <w:t xml:space="preserve"> </w:t>
      </w:r>
      <w:r w:rsidRPr="0083218A">
        <w:rPr>
          <w:w w:val="105"/>
        </w:rPr>
        <w:t>Mobility</w:t>
      </w:r>
      <w:r w:rsidRPr="0083218A">
        <w:rPr>
          <w:spacing w:val="24"/>
          <w:w w:val="105"/>
        </w:rPr>
        <w:t xml:space="preserve"> </w:t>
      </w:r>
      <w:r w:rsidRPr="0083218A">
        <w:rPr>
          <w:w w:val="105"/>
        </w:rPr>
        <w:t>has</w:t>
      </w:r>
      <w:r w:rsidRPr="0083218A">
        <w:rPr>
          <w:spacing w:val="24"/>
          <w:w w:val="105"/>
        </w:rPr>
        <w:t xml:space="preserve"> </w:t>
      </w:r>
      <w:r w:rsidRPr="0083218A">
        <w:rPr>
          <w:w w:val="105"/>
        </w:rPr>
        <w:t>been</w:t>
      </w:r>
      <w:r w:rsidRPr="0083218A">
        <w:rPr>
          <w:spacing w:val="22"/>
          <w:w w:val="105"/>
        </w:rPr>
        <w:t xml:space="preserve"> </w:t>
      </w:r>
      <w:r w:rsidRPr="0083218A">
        <w:rPr>
          <w:w w:val="105"/>
        </w:rPr>
        <w:t>deﬁned</w:t>
      </w:r>
      <w:r w:rsidRPr="0083218A">
        <w:rPr>
          <w:spacing w:val="24"/>
          <w:w w:val="105"/>
        </w:rPr>
        <w:t xml:space="preserve"> </w:t>
      </w:r>
      <w:r w:rsidRPr="0083218A">
        <w:rPr>
          <w:w w:val="105"/>
        </w:rPr>
        <w:t>by</w:t>
      </w:r>
      <w:r w:rsidRPr="0083218A">
        <w:rPr>
          <w:spacing w:val="24"/>
          <w:w w:val="105"/>
        </w:rPr>
        <w:t xml:space="preserve"> </w:t>
      </w:r>
      <w:r w:rsidRPr="0083218A">
        <w:rPr>
          <w:w w:val="105"/>
        </w:rPr>
        <w:t>Foulke</w:t>
      </w:r>
      <w:r w:rsidRPr="0083218A">
        <w:rPr>
          <w:spacing w:val="22"/>
          <w:w w:val="105"/>
        </w:rPr>
        <w:t xml:space="preserve"> </w:t>
      </w:r>
      <w:r w:rsidRPr="0083218A">
        <w:rPr>
          <w:w w:val="105"/>
        </w:rPr>
        <w:t>as:</w:t>
      </w:r>
      <w:r w:rsidRPr="0083218A">
        <w:t xml:space="preserve"> </w:t>
      </w:r>
      <w:r w:rsidRPr="0083218A">
        <w:rPr>
          <w:w w:val="105"/>
        </w:rPr>
        <w:t>“</w:t>
      </w:r>
      <w:r w:rsidRPr="0083218A">
        <w:rPr>
          <w:i/>
          <w:w w:val="105"/>
        </w:rPr>
        <w:t>The ability to travel safely, comfortably, gracefully and independently through the</w:t>
      </w:r>
      <w:r w:rsidRPr="0083218A">
        <w:rPr>
          <w:i/>
          <w:spacing w:val="1"/>
          <w:w w:val="105"/>
        </w:rPr>
        <w:t xml:space="preserve"> </w:t>
      </w:r>
      <w:r w:rsidRPr="0083218A">
        <w:rPr>
          <w:i/>
          <w:w w:val="105"/>
        </w:rPr>
        <w:t>environment</w:t>
      </w:r>
      <w:r w:rsidRPr="0083218A">
        <w:rPr>
          <w:w w:val="105"/>
        </w:rPr>
        <w:t>” (Foulke, 1997). This concept, when applied to blind travelers or the visually impaired person, implies</w:t>
      </w:r>
      <w:r w:rsidRPr="0083218A">
        <w:rPr>
          <w:spacing w:val="1"/>
          <w:w w:val="105"/>
        </w:rPr>
        <w:t xml:space="preserve"> </w:t>
      </w:r>
      <w:r w:rsidRPr="0083218A">
        <w:rPr>
          <w:w w:val="105"/>
        </w:rPr>
        <w:t>that</w:t>
      </w:r>
      <w:r w:rsidRPr="0083218A">
        <w:rPr>
          <w:spacing w:val="-3"/>
          <w:w w:val="105"/>
        </w:rPr>
        <w:t xml:space="preserve"> </w:t>
      </w:r>
      <w:r w:rsidRPr="0083218A">
        <w:rPr>
          <w:w w:val="105"/>
        </w:rPr>
        <w:t>they</w:t>
      </w:r>
      <w:r w:rsidRPr="0083218A">
        <w:rPr>
          <w:spacing w:val="-1"/>
          <w:w w:val="105"/>
        </w:rPr>
        <w:t xml:space="preserve"> </w:t>
      </w:r>
      <w:r w:rsidRPr="0083218A">
        <w:rPr>
          <w:w w:val="105"/>
        </w:rPr>
        <w:t>must</w:t>
      </w:r>
      <w:r w:rsidRPr="0083218A">
        <w:rPr>
          <w:spacing w:val="-2"/>
          <w:w w:val="105"/>
        </w:rPr>
        <w:t xml:space="preserve"> </w:t>
      </w:r>
      <w:r w:rsidRPr="0083218A">
        <w:rPr>
          <w:w w:val="105"/>
        </w:rPr>
        <w:t>be able to</w:t>
      </w:r>
      <w:r w:rsidRPr="0083218A">
        <w:rPr>
          <w:spacing w:val="-1"/>
          <w:w w:val="105"/>
        </w:rPr>
        <w:t xml:space="preserve"> </w:t>
      </w:r>
      <w:r w:rsidRPr="0083218A">
        <w:rPr>
          <w:w w:val="105"/>
        </w:rPr>
        <w:t>detect the obstacles</w:t>
      </w:r>
      <w:r w:rsidRPr="0083218A">
        <w:rPr>
          <w:spacing w:val="-2"/>
          <w:w w:val="105"/>
        </w:rPr>
        <w:t xml:space="preserve"> </w:t>
      </w:r>
      <w:r w:rsidRPr="0083218A">
        <w:rPr>
          <w:w w:val="105"/>
        </w:rPr>
        <w:t>which</w:t>
      </w:r>
      <w:r w:rsidRPr="0083218A">
        <w:rPr>
          <w:spacing w:val="1"/>
          <w:w w:val="105"/>
        </w:rPr>
        <w:t xml:space="preserve"> </w:t>
      </w:r>
      <w:r w:rsidRPr="0083218A">
        <w:rPr>
          <w:w w:val="105"/>
        </w:rPr>
        <w:t>are located</w:t>
      </w:r>
      <w:r w:rsidRPr="0083218A">
        <w:rPr>
          <w:spacing w:val="-1"/>
          <w:w w:val="105"/>
        </w:rPr>
        <w:t xml:space="preserve"> </w:t>
      </w:r>
      <w:r w:rsidRPr="0083218A">
        <w:rPr>
          <w:w w:val="105"/>
        </w:rPr>
        <w:t>on their walking</w:t>
      </w:r>
      <w:r w:rsidRPr="0083218A">
        <w:rPr>
          <w:spacing w:val="-2"/>
          <w:w w:val="105"/>
        </w:rPr>
        <w:t xml:space="preserve"> </w:t>
      </w:r>
      <w:r w:rsidRPr="0083218A">
        <w:rPr>
          <w:w w:val="105"/>
        </w:rPr>
        <w:t>path,</w:t>
      </w:r>
      <w:r w:rsidR="00247C52" w:rsidRPr="0083218A">
        <w:rPr>
          <w:w w:val="105"/>
        </w:rPr>
        <w:t xml:space="preserve"> to avoid them and to succeed in following their route.</w:t>
      </w:r>
    </w:p>
    <w:p w:rsidR="00247C52" w:rsidRPr="0083218A" w:rsidRDefault="00247C52" w:rsidP="0083218A">
      <w:pPr>
        <w:tabs>
          <w:tab w:val="left" w:pos="459"/>
        </w:tabs>
        <w:spacing w:before="1" w:line="480" w:lineRule="auto"/>
        <w:ind w:right="29"/>
        <w:rPr>
          <w:w w:val="105"/>
        </w:rPr>
      </w:pPr>
      <w:r w:rsidRPr="0083218A">
        <w:rPr>
          <w:w w:val="105"/>
        </w:rPr>
        <w:t>All these goals could be</w:t>
      </w:r>
      <w:r w:rsidRPr="0083218A">
        <w:rPr>
          <w:spacing w:val="1"/>
          <w:w w:val="105"/>
        </w:rPr>
        <w:t xml:space="preserve"> </w:t>
      </w:r>
      <w:r w:rsidRPr="0083218A">
        <w:rPr>
          <w:w w:val="105"/>
        </w:rPr>
        <w:t>achieved by relying on accessory devices which facilitate the navigation, known as</w:t>
      </w:r>
      <w:r w:rsidRPr="0083218A">
        <w:rPr>
          <w:spacing w:val="1"/>
          <w:w w:val="105"/>
        </w:rPr>
        <w:t xml:space="preserve"> </w:t>
      </w:r>
      <w:r w:rsidRPr="0083218A">
        <w:rPr>
          <w:w w:val="105"/>
        </w:rPr>
        <w:t>Electronic Travel Aids (ETAs). ETAs include electronic intelligent devices whose</w:t>
      </w:r>
      <w:r w:rsidRPr="0083218A">
        <w:rPr>
          <w:spacing w:val="1"/>
          <w:w w:val="105"/>
        </w:rPr>
        <w:t xml:space="preserve"> </w:t>
      </w:r>
      <w:r w:rsidRPr="0083218A">
        <w:rPr>
          <w:w w:val="105"/>
        </w:rPr>
        <w:t>main</w:t>
      </w:r>
      <w:r w:rsidRPr="0083218A">
        <w:rPr>
          <w:spacing w:val="1"/>
          <w:w w:val="105"/>
        </w:rPr>
        <w:t xml:space="preserve"> </w:t>
      </w:r>
      <w:r w:rsidRPr="0083218A">
        <w:rPr>
          <w:w w:val="105"/>
        </w:rPr>
        <w:t>objective</w:t>
      </w:r>
      <w:r w:rsidRPr="0083218A">
        <w:rPr>
          <w:spacing w:val="1"/>
          <w:w w:val="105"/>
        </w:rPr>
        <w:t xml:space="preserve"> </w:t>
      </w:r>
      <w:r w:rsidRPr="0083218A">
        <w:rPr>
          <w:w w:val="105"/>
        </w:rPr>
        <w:t>is</w:t>
      </w:r>
      <w:r w:rsidRPr="0083218A">
        <w:rPr>
          <w:spacing w:val="1"/>
          <w:w w:val="105"/>
        </w:rPr>
        <w:t xml:space="preserve"> </w:t>
      </w:r>
      <w:r w:rsidRPr="0083218A">
        <w:rPr>
          <w:w w:val="105"/>
        </w:rPr>
        <w:t>to</w:t>
      </w:r>
      <w:r w:rsidRPr="0083218A">
        <w:rPr>
          <w:spacing w:val="1"/>
          <w:w w:val="105"/>
        </w:rPr>
        <w:t xml:space="preserve"> </w:t>
      </w:r>
      <w:r w:rsidRPr="0083218A">
        <w:rPr>
          <w:w w:val="105"/>
        </w:rPr>
        <w:t>overcome</w:t>
      </w:r>
      <w:r w:rsidRPr="0083218A">
        <w:rPr>
          <w:spacing w:val="1"/>
          <w:w w:val="105"/>
        </w:rPr>
        <w:t xml:space="preserve"> </w:t>
      </w:r>
      <w:r w:rsidRPr="0083218A">
        <w:rPr>
          <w:w w:val="105"/>
        </w:rPr>
        <w:t>human</w:t>
      </w:r>
      <w:r w:rsidRPr="0083218A">
        <w:rPr>
          <w:spacing w:val="1"/>
          <w:w w:val="105"/>
        </w:rPr>
        <w:t xml:space="preserve"> </w:t>
      </w:r>
      <w:r w:rsidRPr="0083218A">
        <w:rPr>
          <w:w w:val="105"/>
        </w:rPr>
        <w:t>constraints,</w:t>
      </w:r>
      <w:r w:rsidRPr="0083218A">
        <w:rPr>
          <w:spacing w:val="1"/>
          <w:w w:val="105"/>
        </w:rPr>
        <w:t xml:space="preserve"> </w:t>
      </w:r>
      <w:r w:rsidRPr="0083218A">
        <w:rPr>
          <w:w w:val="105"/>
        </w:rPr>
        <w:t>perceiving</w:t>
      </w:r>
      <w:r w:rsidRPr="0083218A">
        <w:rPr>
          <w:spacing w:val="1"/>
          <w:w w:val="105"/>
        </w:rPr>
        <w:t xml:space="preserve"> </w:t>
      </w:r>
      <w:r w:rsidRPr="0083218A">
        <w:rPr>
          <w:w w:val="105"/>
        </w:rPr>
        <w:t>the</w:t>
      </w:r>
      <w:r w:rsidRPr="0083218A">
        <w:rPr>
          <w:spacing w:val="1"/>
          <w:w w:val="105"/>
        </w:rPr>
        <w:t xml:space="preserve"> </w:t>
      </w:r>
      <w:r w:rsidRPr="0083218A">
        <w:rPr>
          <w:w w:val="105"/>
        </w:rPr>
        <w:t>surrounding</w:t>
      </w:r>
      <w:r w:rsidRPr="0083218A">
        <w:rPr>
          <w:spacing w:val="1"/>
          <w:w w:val="105"/>
        </w:rPr>
        <w:t xml:space="preserve"> </w:t>
      </w:r>
      <w:r w:rsidRPr="0083218A">
        <w:rPr>
          <w:w w:val="105"/>
        </w:rPr>
        <w:t>environment and presenting it to the blind user through tactile, vibrations, speech or</w:t>
      </w:r>
      <w:r w:rsidRPr="0083218A">
        <w:rPr>
          <w:spacing w:val="1"/>
          <w:w w:val="105"/>
        </w:rPr>
        <w:t xml:space="preserve"> </w:t>
      </w:r>
      <w:r w:rsidRPr="0083218A">
        <w:rPr>
          <w:w w:val="105"/>
        </w:rPr>
        <w:t>acoustic senses.</w:t>
      </w:r>
      <w:r w:rsidR="00675CDE" w:rsidRPr="0083218A">
        <w:rPr>
          <w:w w:val="105"/>
        </w:rPr>
        <w:t xml:space="preserve"> </w:t>
      </w:r>
    </w:p>
    <w:p w:rsidR="00E95697" w:rsidRPr="0083218A" w:rsidRDefault="002C39A9" w:rsidP="0083218A">
      <w:pPr>
        <w:pStyle w:val="UCCMainText"/>
        <w:ind w:firstLine="0"/>
      </w:pPr>
      <w:r w:rsidRPr="0083218A">
        <w:t>Currently, there is several visual information that helps visually enabled people to move in a right way (e.g. takes a right direction, avoid obstacles, choose the shortest path to a destination). Text information and arrow indications are frequently used; however, this information is inaccessible to visually impaired people. Often blind people are unintended withdrawn from the society with the lack of an alternative path for information. Based on this real context we focused our work on developing assisting technologies that may help blind people by bringing them back to the society.</w:t>
      </w:r>
    </w:p>
    <w:p w:rsidR="00E95697" w:rsidRPr="0083218A" w:rsidRDefault="002C39A9" w:rsidP="0083218A">
      <w:pPr>
        <w:pStyle w:val="UCCMainText"/>
        <w:ind w:firstLine="0"/>
      </w:pPr>
      <w:r w:rsidRPr="0083218A">
        <w:t>In order to improve the quality of life for visual impaired people, in this work we focused on new technologies to help those persons in the access of public buildings</w:t>
      </w:r>
      <w:r w:rsidR="008D3567" w:rsidRPr="0083218A">
        <w:t xml:space="preserve"> (i.e. lecture halls, halls of residence, offices, etc.)</w:t>
      </w:r>
      <w:r w:rsidRPr="0083218A">
        <w:t>,</w:t>
      </w:r>
      <w:r w:rsidR="008D3567" w:rsidRPr="0083218A">
        <w:t xml:space="preserve"> roads and paths and public amenities available on campus. </w:t>
      </w:r>
      <w:r w:rsidRPr="0083218A">
        <w:t>Therefore</w:t>
      </w:r>
      <w:r w:rsidR="008D3567" w:rsidRPr="0083218A">
        <w:t>,</w:t>
      </w:r>
      <w:r w:rsidRPr="0083218A">
        <w:t xml:space="preserve"> this work intends to play a special role in this field</w:t>
      </w:r>
      <w:r w:rsidR="008D3567" w:rsidRPr="0083218A">
        <w:t xml:space="preserve"> by</w:t>
      </w:r>
      <w:r w:rsidRPr="0083218A">
        <w:t xml:space="preserve"> providing as much </w:t>
      </w:r>
      <w:r w:rsidR="008D3567" w:rsidRPr="0083218A">
        <w:t xml:space="preserve">visual </w:t>
      </w:r>
      <w:r w:rsidRPr="0083218A">
        <w:t>information as possible for visual</w:t>
      </w:r>
      <w:r w:rsidR="008D3567" w:rsidRPr="0083218A">
        <w:t>ly</w:t>
      </w:r>
      <w:r w:rsidRPr="0083218A">
        <w:t xml:space="preserve"> impaired people, allowing them to take a comfortable navigation (e.g. short paths, </w:t>
      </w:r>
      <w:r w:rsidR="008D3567" w:rsidRPr="0083218A">
        <w:t>turns</w:t>
      </w:r>
      <w:r w:rsidRPr="0083218A">
        <w:t>,</w:t>
      </w:r>
      <w:r w:rsidR="008D3567" w:rsidRPr="0083218A">
        <w:t xml:space="preserve"> etc</w:t>
      </w:r>
      <w:r w:rsidRPr="0083218A">
        <w:t>)</w:t>
      </w:r>
      <w:r w:rsidR="008D3567" w:rsidRPr="0083218A">
        <w:t>.</w:t>
      </w:r>
    </w:p>
    <w:p w:rsidR="00241164" w:rsidRDefault="008D3567" w:rsidP="0083218A">
      <w:pPr>
        <w:pStyle w:val="UCCMainText"/>
        <w:ind w:firstLine="0"/>
      </w:pPr>
      <w:r w:rsidRPr="0083218A">
        <w:t>To build a prototype focused on users and their interests, we are developing this study in close partnership with the association of blind and partially sighted people on campus while focusing on ease of use and deployment.</w:t>
      </w:r>
    </w:p>
    <w:p w:rsidR="0083218A" w:rsidRPr="0083218A" w:rsidRDefault="0083218A" w:rsidP="0083218A">
      <w:pPr>
        <w:pStyle w:val="UCCMainText"/>
        <w:ind w:firstLine="0"/>
      </w:pPr>
    </w:p>
    <w:p w:rsidR="00E95697" w:rsidRPr="0083218A" w:rsidRDefault="00717968" w:rsidP="0083218A">
      <w:pPr>
        <w:pStyle w:val="Heading2"/>
        <w:rPr>
          <w:szCs w:val="24"/>
        </w:rPr>
      </w:pPr>
      <w:r w:rsidRPr="0083218A">
        <w:rPr>
          <w:szCs w:val="24"/>
        </w:rPr>
        <w:t>Statement of Problem</w:t>
      </w:r>
    </w:p>
    <w:p w:rsidR="00717968" w:rsidRPr="0083218A" w:rsidRDefault="00717968" w:rsidP="0083218A">
      <w:pPr>
        <w:spacing w:before="100" w:beforeAutospacing="1" w:after="100" w:afterAutospacing="1" w:line="480" w:lineRule="auto"/>
        <w:jc w:val="both"/>
        <w:rPr>
          <w:rFonts w:eastAsia="Times New Roman"/>
          <w:color w:val="000000"/>
        </w:rPr>
      </w:pPr>
      <w:r w:rsidRPr="00815326">
        <w:rPr>
          <w:rFonts w:eastAsia="Times New Roman"/>
          <w:color w:val="000000"/>
        </w:rPr>
        <w:t>Visual impairment poses significant challenges to individuals in their daily lives, particularly when it comes to navigation and mobility. People with visual impairments encounter obstacles, both indoors and outdoors, that hinder their independence and safety. The existing solutions are often limited or cumbersome, necessitating innovative approaches to enhance navigation for this population.</w:t>
      </w:r>
    </w:p>
    <w:p w:rsidR="00717968" w:rsidRPr="0083218A" w:rsidRDefault="00717968" w:rsidP="0083218A">
      <w:pPr>
        <w:spacing w:before="100" w:beforeAutospacing="1" w:after="100" w:afterAutospacing="1" w:line="480" w:lineRule="auto"/>
        <w:jc w:val="both"/>
        <w:rPr>
          <w:rFonts w:eastAsia="Times New Roman"/>
          <w:color w:val="000000"/>
        </w:rPr>
      </w:pPr>
      <w:r w:rsidRPr="0083218A">
        <w:rPr>
          <w:rFonts w:eastAsia="Times New Roman"/>
          <w:color w:val="000000"/>
        </w:rPr>
        <w:t>The key challenges and limitations that were identified with existing solutions that necessitated this improvement includes but not limited to:</w:t>
      </w:r>
    </w:p>
    <w:p w:rsidR="00717968" w:rsidRPr="0083218A" w:rsidRDefault="00717968" w:rsidP="0083218A">
      <w:pPr>
        <w:pStyle w:val="ListParagraph"/>
        <w:numPr>
          <w:ilvl w:val="0"/>
          <w:numId w:val="2"/>
        </w:numPr>
        <w:spacing w:before="100" w:beforeAutospacing="1" w:after="100" w:afterAutospacing="1" w:line="480" w:lineRule="auto"/>
        <w:rPr>
          <w:color w:val="000000"/>
          <w:sz w:val="24"/>
          <w:szCs w:val="24"/>
        </w:rPr>
      </w:pPr>
      <w:r w:rsidRPr="0083218A">
        <w:rPr>
          <w:color w:val="000000"/>
          <w:sz w:val="24"/>
          <w:szCs w:val="24"/>
        </w:rPr>
        <w:t>Users of those devices struggle to detect curves, steps and low-hanging branches.</w:t>
      </w:r>
    </w:p>
    <w:p w:rsidR="00717968" w:rsidRPr="0083218A" w:rsidRDefault="00065AA7" w:rsidP="0083218A">
      <w:pPr>
        <w:pStyle w:val="ListParagraph"/>
        <w:numPr>
          <w:ilvl w:val="0"/>
          <w:numId w:val="2"/>
        </w:numPr>
        <w:spacing w:before="100" w:beforeAutospacing="1" w:after="100" w:afterAutospacing="1" w:line="480" w:lineRule="auto"/>
        <w:rPr>
          <w:color w:val="000000"/>
          <w:sz w:val="24"/>
          <w:szCs w:val="24"/>
        </w:rPr>
      </w:pPr>
      <w:r w:rsidRPr="0083218A">
        <w:rPr>
          <w:color w:val="000000"/>
          <w:sz w:val="24"/>
          <w:szCs w:val="24"/>
        </w:rPr>
        <w:t xml:space="preserve">Existing </w:t>
      </w:r>
      <w:r w:rsidR="00241164" w:rsidRPr="0083218A">
        <w:rPr>
          <w:color w:val="000000"/>
          <w:sz w:val="24"/>
          <w:szCs w:val="24"/>
        </w:rPr>
        <w:t>solutions may cover a broader scope and hence their accuracy and efficiency are reduced.</w:t>
      </w:r>
    </w:p>
    <w:p w:rsidR="00241164" w:rsidRPr="0083218A" w:rsidRDefault="00241164" w:rsidP="0083218A">
      <w:pPr>
        <w:pStyle w:val="ListParagraph"/>
        <w:numPr>
          <w:ilvl w:val="0"/>
          <w:numId w:val="2"/>
        </w:numPr>
        <w:spacing w:before="100" w:beforeAutospacing="1" w:after="100" w:afterAutospacing="1" w:line="480" w:lineRule="auto"/>
        <w:rPr>
          <w:color w:val="000000"/>
          <w:sz w:val="24"/>
          <w:szCs w:val="24"/>
        </w:rPr>
      </w:pPr>
      <w:r w:rsidRPr="0083218A">
        <w:rPr>
          <w:color w:val="000000"/>
          <w:sz w:val="24"/>
          <w:szCs w:val="24"/>
        </w:rPr>
        <w:t>Navigating unfamiliar indoor spaces remain challenging.</w:t>
      </w:r>
    </w:p>
    <w:p w:rsidR="00241164" w:rsidRPr="0083218A" w:rsidRDefault="00241164" w:rsidP="0083218A">
      <w:pPr>
        <w:pStyle w:val="ListParagraph"/>
        <w:numPr>
          <w:ilvl w:val="0"/>
          <w:numId w:val="2"/>
        </w:numPr>
        <w:spacing w:before="100" w:beforeAutospacing="1" w:after="100" w:afterAutospacing="1" w:line="480" w:lineRule="auto"/>
        <w:rPr>
          <w:color w:val="000000"/>
          <w:sz w:val="24"/>
          <w:szCs w:val="24"/>
        </w:rPr>
      </w:pPr>
      <w:r w:rsidRPr="0083218A">
        <w:rPr>
          <w:color w:val="000000"/>
          <w:sz w:val="24"/>
          <w:szCs w:val="24"/>
        </w:rPr>
        <w:t>Issues with affordability and accessibility.</w:t>
      </w:r>
    </w:p>
    <w:p w:rsidR="00241164" w:rsidRPr="0083218A" w:rsidRDefault="00241164" w:rsidP="0083218A">
      <w:pPr>
        <w:pStyle w:val="ListParagraph"/>
        <w:numPr>
          <w:ilvl w:val="0"/>
          <w:numId w:val="2"/>
        </w:numPr>
        <w:spacing w:before="100" w:beforeAutospacing="1" w:after="100" w:afterAutospacing="1" w:line="480" w:lineRule="auto"/>
        <w:rPr>
          <w:color w:val="000000"/>
          <w:sz w:val="24"/>
          <w:szCs w:val="24"/>
        </w:rPr>
      </w:pPr>
      <w:r w:rsidRPr="0083218A">
        <w:rPr>
          <w:color w:val="000000"/>
          <w:sz w:val="24"/>
          <w:szCs w:val="24"/>
        </w:rPr>
        <w:t>User-friendly interfaces.</w:t>
      </w:r>
    </w:p>
    <w:p w:rsidR="00241164" w:rsidRPr="0083218A" w:rsidRDefault="00241164" w:rsidP="0083218A">
      <w:pPr>
        <w:spacing w:before="100" w:beforeAutospacing="1" w:after="100" w:afterAutospacing="1" w:line="480" w:lineRule="auto"/>
        <w:rPr>
          <w:color w:val="000000"/>
        </w:rPr>
      </w:pPr>
      <w:r w:rsidRPr="0083218A">
        <w:rPr>
          <w:color w:val="000000"/>
        </w:rPr>
        <w:t>Although these previous solutions have contributed immensely to address a larger portion of the problem, however, the unsolved portion still needs to be addressed to complete the puzzle.</w:t>
      </w:r>
    </w:p>
    <w:p w:rsidR="00241164" w:rsidRPr="0083218A" w:rsidRDefault="00241164" w:rsidP="0083218A">
      <w:pPr>
        <w:spacing w:before="100" w:beforeAutospacing="1" w:after="100" w:afterAutospacing="1" w:line="480" w:lineRule="auto"/>
        <w:rPr>
          <w:color w:val="000000"/>
        </w:rPr>
      </w:pPr>
    </w:p>
    <w:p w:rsidR="00241164" w:rsidRPr="0083218A" w:rsidRDefault="00241164" w:rsidP="0083218A">
      <w:pPr>
        <w:pStyle w:val="Heading2"/>
        <w:rPr>
          <w:b w:val="0"/>
          <w:szCs w:val="24"/>
        </w:rPr>
      </w:pPr>
      <w:r w:rsidRPr="0083218A">
        <w:rPr>
          <w:szCs w:val="24"/>
        </w:rPr>
        <w:t>Research Questions</w:t>
      </w:r>
    </w:p>
    <w:p w:rsidR="00241164" w:rsidRPr="0083218A" w:rsidRDefault="00241164" w:rsidP="0083218A">
      <w:pPr>
        <w:pStyle w:val="ListParagraph"/>
        <w:numPr>
          <w:ilvl w:val="0"/>
          <w:numId w:val="3"/>
        </w:numPr>
        <w:spacing w:line="480" w:lineRule="auto"/>
        <w:rPr>
          <w:sz w:val="24"/>
          <w:szCs w:val="24"/>
        </w:rPr>
      </w:pPr>
      <w:r w:rsidRPr="0083218A">
        <w:rPr>
          <w:sz w:val="24"/>
          <w:szCs w:val="24"/>
        </w:rPr>
        <w:t>What innovative approaches can enhance obstacle detection for visually impaired users?</w:t>
      </w:r>
    </w:p>
    <w:p w:rsidR="0083218A" w:rsidRPr="0083218A" w:rsidRDefault="0083218A" w:rsidP="0083218A">
      <w:pPr>
        <w:pStyle w:val="ListParagraph"/>
        <w:numPr>
          <w:ilvl w:val="0"/>
          <w:numId w:val="3"/>
        </w:numPr>
        <w:spacing w:line="480" w:lineRule="auto"/>
        <w:rPr>
          <w:sz w:val="24"/>
          <w:szCs w:val="24"/>
        </w:rPr>
      </w:pPr>
      <w:r w:rsidRPr="0083218A">
        <w:rPr>
          <w:sz w:val="24"/>
          <w:szCs w:val="24"/>
        </w:rPr>
        <w:t>What sensor fusion techniques (e.g., combining GPS, LiDAR, and inertial sensors) yield the best results?</w:t>
      </w:r>
    </w:p>
    <w:p w:rsidR="0083218A" w:rsidRPr="0083218A" w:rsidRDefault="0083218A" w:rsidP="0083218A">
      <w:pPr>
        <w:pStyle w:val="ListParagraph"/>
        <w:numPr>
          <w:ilvl w:val="0"/>
          <w:numId w:val="3"/>
        </w:numPr>
        <w:spacing w:line="480" w:lineRule="auto"/>
        <w:rPr>
          <w:sz w:val="24"/>
          <w:szCs w:val="24"/>
        </w:rPr>
      </w:pPr>
      <w:r w:rsidRPr="0083218A">
        <w:rPr>
          <w:sz w:val="24"/>
          <w:szCs w:val="24"/>
        </w:rPr>
        <w:t>How do different environmental conditions (e.g., indoor vs. outdoor) impact navigation accuracy?</w:t>
      </w:r>
    </w:p>
    <w:p w:rsidR="0083218A" w:rsidRPr="0083218A" w:rsidRDefault="0083218A" w:rsidP="0083218A">
      <w:pPr>
        <w:pStyle w:val="ListParagraph"/>
        <w:numPr>
          <w:ilvl w:val="0"/>
          <w:numId w:val="3"/>
        </w:numPr>
        <w:spacing w:line="480" w:lineRule="auto"/>
        <w:rPr>
          <w:sz w:val="24"/>
          <w:szCs w:val="24"/>
        </w:rPr>
      </w:pPr>
      <w:r w:rsidRPr="0083218A">
        <w:rPr>
          <w:sz w:val="24"/>
          <w:szCs w:val="24"/>
        </w:rPr>
        <w:t>What are the preferred interaction modalities for visually impaired users (e.g., voice commands, gestures, tactile feedback)?</w:t>
      </w:r>
    </w:p>
    <w:p w:rsidR="0083218A" w:rsidRPr="0083218A" w:rsidRDefault="0083218A" w:rsidP="0083218A">
      <w:pPr>
        <w:pStyle w:val="ListParagraph"/>
        <w:numPr>
          <w:ilvl w:val="0"/>
          <w:numId w:val="3"/>
        </w:numPr>
        <w:spacing w:line="480" w:lineRule="auto"/>
        <w:rPr>
          <w:sz w:val="24"/>
          <w:szCs w:val="24"/>
        </w:rPr>
      </w:pPr>
      <w:r w:rsidRPr="0083218A">
        <w:rPr>
          <w:sz w:val="24"/>
          <w:szCs w:val="24"/>
        </w:rPr>
        <w:t>How can we develop affordable solutions that cater to diverse socioeconomic backgrounds?</w:t>
      </w:r>
    </w:p>
    <w:p w:rsidR="0083218A" w:rsidRDefault="0083218A" w:rsidP="0083218A">
      <w:pPr>
        <w:pStyle w:val="ListParagraph"/>
        <w:numPr>
          <w:ilvl w:val="0"/>
          <w:numId w:val="3"/>
        </w:numPr>
        <w:spacing w:line="480" w:lineRule="auto"/>
        <w:rPr>
          <w:sz w:val="24"/>
          <w:szCs w:val="24"/>
        </w:rPr>
      </w:pPr>
      <w:r w:rsidRPr="0083218A">
        <w:rPr>
          <w:sz w:val="24"/>
          <w:szCs w:val="24"/>
        </w:rPr>
        <w:t>How can we actively engage visually impaired individuals, mobility trainers, and rehabilitation experts in the design process?</w:t>
      </w:r>
    </w:p>
    <w:p w:rsidR="00EA5A4C" w:rsidRPr="00EA5A4C" w:rsidRDefault="00EA5A4C" w:rsidP="00EA5A4C">
      <w:pPr>
        <w:pStyle w:val="ListParagraph"/>
        <w:numPr>
          <w:ilvl w:val="0"/>
          <w:numId w:val="3"/>
        </w:numPr>
        <w:spacing w:line="480" w:lineRule="auto"/>
        <w:rPr>
          <w:sz w:val="24"/>
          <w:szCs w:val="24"/>
        </w:rPr>
      </w:pPr>
      <w:r w:rsidRPr="00EA5A4C">
        <w:rPr>
          <w:sz w:val="24"/>
          <w:szCs w:val="24"/>
        </w:rPr>
        <w:t>How can we improve the accuracy of navigation devices for visually impaired individuals?</w:t>
      </w:r>
    </w:p>
    <w:p w:rsidR="00EA5A4C" w:rsidRPr="00EA5A4C" w:rsidRDefault="00EA5A4C" w:rsidP="00EA5A4C">
      <w:pPr>
        <w:pStyle w:val="ListParagraph"/>
        <w:numPr>
          <w:ilvl w:val="0"/>
          <w:numId w:val="3"/>
        </w:numPr>
        <w:spacing w:line="480" w:lineRule="auto"/>
        <w:rPr>
          <w:sz w:val="24"/>
          <w:szCs w:val="24"/>
        </w:rPr>
      </w:pPr>
      <w:r w:rsidRPr="00EA5A4C">
        <w:rPr>
          <w:sz w:val="24"/>
          <w:szCs w:val="24"/>
        </w:rPr>
        <w:t>What sensor fusion techniques (e.g., combining GPS, LiDAR, and inertial sensors) yield the best results?</w:t>
      </w:r>
    </w:p>
    <w:p w:rsidR="00EA5A4C" w:rsidRDefault="00EA5A4C" w:rsidP="00EA5A4C">
      <w:pPr>
        <w:spacing w:line="480" w:lineRule="auto"/>
      </w:pPr>
    </w:p>
    <w:p w:rsidR="00EA5A4C" w:rsidRDefault="00EA5A4C" w:rsidP="00EA5A4C">
      <w:pPr>
        <w:pStyle w:val="Heading2"/>
      </w:pPr>
      <w:r>
        <w:t>Objectives</w:t>
      </w:r>
    </w:p>
    <w:p w:rsidR="00EA5A4C" w:rsidRPr="00A71CE2" w:rsidRDefault="00EA5A4C" w:rsidP="00A71CE2">
      <w:pPr>
        <w:pStyle w:val="ListParagraph"/>
        <w:numPr>
          <w:ilvl w:val="0"/>
          <w:numId w:val="4"/>
        </w:numPr>
        <w:spacing w:line="480" w:lineRule="auto"/>
        <w:rPr>
          <w:sz w:val="24"/>
          <w:szCs w:val="24"/>
        </w:rPr>
      </w:pPr>
      <w:r w:rsidRPr="00A71CE2">
        <w:rPr>
          <w:sz w:val="24"/>
          <w:szCs w:val="24"/>
        </w:rPr>
        <w:t xml:space="preserve">Develop innovative navigation device by exploring </w:t>
      </w:r>
      <w:r w:rsidRPr="00A71CE2">
        <w:rPr>
          <w:sz w:val="24"/>
          <w:szCs w:val="24"/>
        </w:rPr>
        <w:t>novel technologies (e.g., wearable devices, smartphone apps) that enhance navigation accuracy and reliability.</w:t>
      </w:r>
    </w:p>
    <w:p w:rsidR="00EA5A4C" w:rsidRPr="00A71CE2" w:rsidRDefault="00EA5A4C" w:rsidP="00A71CE2">
      <w:pPr>
        <w:pStyle w:val="ListParagraph"/>
        <w:numPr>
          <w:ilvl w:val="0"/>
          <w:numId w:val="4"/>
        </w:numPr>
        <w:spacing w:line="480" w:lineRule="auto"/>
        <w:rPr>
          <w:sz w:val="24"/>
          <w:szCs w:val="24"/>
        </w:rPr>
      </w:pPr>
      <w:r w:rsidRPr="00A71CE2">
        <w:rPr>
          <w:sz w:val="24"/>
          <w:szCs w:val="24"/>
        </w:rPr>
        <w:t>Study user preferences and usability to design intuitive interfaces.</w:t>
      </w:r>
    </w:p>
    <w:p w:rsidR="00EA5A4C" w:rsidRPr="00A71CE2" w:rsidRDefault="00EA5A4C" w:rsidP="00A71CE2">
      <w:pPr>
        <w:pStyle w:val="ListParagraph"/>
        <w:numPr>
          <w:ilvl w:val="0"/>
          <w:numId w:val="4"/>
        </w:numPr>
        <w:spacing w:line="480" w:lineRule="auto"/>
        <w:rPr>
          <w:sz w:val="24"/>
          <w:szCs w:val="24"/>
        </w:rPr>
      </w:pPr>
      <w:r w:rsidRPr="00A71CE2">
        <w:rPr>
          <w:sz w:val="24"/>
          <w:szCs w:val="24"/>
        </w:rPr>
        <w:t>Engage visually impaired individuals, mobility trainers, and rehabilitation experts.</w:t>
      </w:r>
    </w:p>
    <w:p w:rsidR="00EA5A4C" w:rsidRPr="00A71CE2" w:rsidRDefault="00EA5A4C" w:rsidP="00A71CE2">
      <w:pPr>
        <w:pStyle w:val="ListParagraph"/>
        <w:numPr>
          <w:ilvl w:val="0"/>
          <w:numId w:val="4"/>
        </w:numPr>
        <w:spacing w:line="480" w:lineRule="auto"/>
        <w:rPr>
          <w:sz w:val="24"/>
          <w:szCs w:val="24"/>
        </w:rPr>
      </w:pPr>
      <w:r w:rsidRPr="00A71CE2">
        <w:rPr>
          <w:sz w:val="24"/>
          <w:szCs w:val="24"/>
        </w:rPr>
        <w:t>Co-create solutions that address real-world challenges.</w:t>
      </w:r>
    </w:p>
    <w:p w:rsidR="00A71CE2" w:rsidRDefault="00A71CE2" w:rsidP="00A71CE2">
      <w:pPr>
        <w:pStyle w:val="ListParagraph"/>
        <w:numPr>
          <w:ilvl w:val="0"/>
          <w:numId w:val="4"/>
        </w:numPr>
        <w:spacing w:line="480" w:lineRule="auto"/>
        <w:rPr>
          <w:sz w:val="24"/>
          <w:szCs w:val="24"/>
        </w:rPr>
      </w:pPr>
      <w:r w:rsidRPr="00A71CE2">
        <w:rPr>
          <w:sz w:val="24"/>
          <w:szCs w:val="24"/>
        </w:rPr>
        <w:t>Evaluate the effectiveness of voice commands, gestures, and tactile feedback.</w:t>
      </w:r>
    </w:p>
    <w:p w:rsidR="00A71CE2" w:rsidRDefault="00A71CE2" w:rsidP="00A71CE2">
      <w:pPr>
        <w:spacing w:line="480" w:lineRule="auto"/>
      </w:pPr>
    </w:p>
    <w:p w:rsidR="00A71CE2" w:rsidRDefault="00A71CE2" w:rsidP="00A71CE2">
      <w:pPr>
        <w:pStyle w:val="Heading2"/>
        <w:rPr>
          <w:b w:val="0"/>
        </w:rPr>
      </w:pPr>
      <w:r>
        <w:t>Purpose of the study</w:t>
      </w:r>
    </w:p>
    <w:p w:rsidR="00A71CE2" w:rsidRDefault="00A71CE2" w:rsidP="00A71CE2">
      <w:pPr>
        <w:spacing w:line="480" w:lineRule="auto"/>
      </w:pPr>
      <w:r w:rsidRPr="00A71CE2">
        <w:t xml:space="preserve">The successful development and implementation of </w:t>
      </w:r>
      <w:r>
        <w:t>Vision Aid</w:t>
      </w:r>
      <w:r w:rsidRPr="00A71CE2">
        <w:t xml:space="preserve"> will empower visually impaired individuals, granting them greater autonomy, safety, and confidence in their daily lives. By addressing the stated challenges, we aim to bridge the gap between existing solutions and the evolving needs of this community.</w:t>
      </w:r>
    </w:p>
    <w:p w:rsidR="00A71CE2" w:rsidRPr="00A71CE2" w:rsidRDefault="00A71CE2" w:rsidP="0003700C">
      <w:pPr>
        <w:spacing w:line="480" w:lineRule="auto"/>
      </w:pPr>
      <w:r>
        <w:t>In this critical field of research, we seek to collaborate with stakeholders, perform rigorous testing of the system, center the design and implementation around the users to create a robust, cost-effective and user-friendly device to solve this global situation.</w:t>
      </w:r>
      <w:r w:rsidR="005533AA">
        <w:t xml:space="preserve"> </w:t>
      </w:r>
      <w:r w:rsidR="005533AA">
        <w:t>One important requirement is ease</w:t>
      </w:r>
      <w:r w:rsidR="0003700C">
        <w:t xml:space="preserve"> </w:t>
      </w:r>
      <w:r w:rsidR="005533AA">
        <w:t>deployment and usage, in other words the developed system</w:t>
      </w:r>
      <w:r w:rsidR="0003700C">
        <w:t xml:space="preserve"> </w:t>
      </w:r>
      <w:r w:rsidR="005533AA">
        <w:t>and support application (software)</w:t>
      </w:r>
      <w:r w:rsidR="0003700C">
        <w:t xml:space="preserve"> </w:t>
      </w:r>
      <w:r w:rsidR="005533AA">
        <w:t>must be able to be used with</w:t>
      </w:r>
      <w:r w:rsidR="0003700C">
        <w:t xml:space="preserve"> </w:t>
      </w:r>
      <w:r w:rsidR="005533AA">
        <w:t xml:space="preserve">much ease and </w:t>
      </w:r>
      <w:r w:rsidR="0003700C">
        <w:t>low-cost</w:t>
      </w:r>
      <w:r w:rsidR="005533AA">
        <w:t xml:space="preserve"> hardware by visual</w:t>
      </w:r>
      <w:r w:rsidR="0003700C">
        <w:t xml:space="preserve"> </w:t>
      </w:r>
      <w:r w:rsidR="005533AA">
        <w:t>impaired persons.</w:t>
      </w:r>
      <w:r w:rsidR="0003700C">
        <w:t xml:space="preserve"> </w:t>
      </w:r>
      <w:r w:rsidR="005533AA">
        <w:t>Generally speaking, this study is intended to contribute for the</w:t>
      </w:r>
      <w:r w:rsidR="0003700C">
        <w:t xml:space="preserve"> </w:t>
      </w:r>
      <w:r w:rsidR="005533AA">
        <w:t>enhancement and independence of visually impaired people in</w:t>
      </w:r>
      <w:r w:rsidR="0003700C">
        <w:t xml:space="preserve"> </w:t>
      </w:r>
      <w:r w:rsidR="005533AA">
        <w:t>society, as well as their inclusion and participation.</w:t>
      </w:r>
    </w:p>
    <w:p w:rsidR="00A71CE2" w:rsidRPr="00EA5A4C" w:rsidRDefault="00A71CE2" w:rsidP="00A71CE2">
      <w:pPr>
        <w:pStyle w:val="ListParagraph"/>
        <w:ind w:left="720" w:firstLine="0"/>
      </w:pPr>
    </w:p>
    <w:p w:rsidR="00717968" w:rsidRPr="0083218A" w:rsidRDefault="00717968" w:rsidP="0083218A">
      <w:pPr>
        <w:spacing w:line="480" w:lineRule="auto"/>
        <w:jc w:val="both"/>
      </w:pPr>
    </w:p>
    <w:p w:rsidR="00E95697" w:rsidRPr="0083218A" w:rsidRDefault="00E95697" w:rsidP="0083218A">
      <w:pPr>
        <w:pStyle w:val="UCCMainText"/>
      </w:pPr>
    </w:p>
    <w:p w:rsidR="00E95697" w:rsidRDefault="00354646" w:rsidP="00354646">
      <w:pPr>
        <w:pStyle w:val="Heading2"/>
      </w:pPr>
      <w:r>
        <w:t>Significance of the study</w:t>
      </w:r>
    </w:p>
    <w:p w:rsidR="00354646" w:rsidRDefault="00354646" w:rsidP="00354646">
      <w:pPr>
        <w:pStyle w:val="UCCMainText"/>
        <w:numPr>
          <w:ilvl w:val="0"/>
          <w:numId w:val="9"/>
        </w:numPr>
      </w:pPr>
      <w:r>
        <w:t>Enhancing Quality of Life:</w:t>
      </w:r>
      <w:r>
        <w:t xml:space="preserve"> </w:t>
      </w:r>
      <w:r w:rsidRPr="00354646">
        <w:t>Our research aims to create practical solutions that empower visually impaired individuals, allowing them to navigate their surroundings confidently.</w:t>
      </w:r>
      <w:r>
        <w:t xml:space="preserve"> </w:t>
      </w:r>
      <w:r w:rsidRPr="00354646">
        <w:t>We enhance their quality of life by addressing mobility challenges and promoting independence.</w:t>
      </w:r>
    </w:p>
    <w:p w:rsidR="00354646" w:rsidRDefault="00354646" w:rsidP="00933552">
      <w:pPr>
        <w:pStyle w:val="UCCMainText"/>
        <w:numPr>
          <w:ilvl w:val="0"/>
          <w:numId w:val="9"/>
        </w:numPr>
      </w:pPr>
      <w:r>
        <w:t>Ensuring Safety and Autonomy:</w:t>
      </w:r>
      <w:r>
        <w:t xml:space="preserve"> </w:t>
      </w:r>
      <w:r>
        <w:t>Our navigation devices prevent accidents by detecting obstacles and providing real-time guidance.</w:t>
      </w:r>
      <w:r w:rsidR="00933552">
        <w:t xml:space="preserve"> </w:t>
      </w:r>
      <w:r>
        <w:t>We</w:t>
      </w:r>
      <w:r w:rsidR="00933552">
        <w:t xml:space="preserve"> also</w:t>
      </w:r>
      <w:r>
        <w:t xml:space="preserve"> empower visually impaired individuals to participate actively in society, granting them greater autonomy.</w:t>
      </w:r>
    </w:p>
    <w:p w:rsidR="00354646" w:rsidRDefault="00354646" w:rsidP="00933552">
      <w:pPr>
        <w:pStyle w:val="UCCMainText"/>
        <w:numPr>
          <w:ilvl w:val="0"/>
          <w:numId w:val="9"/>
        </w:numPr>
        <w:jc w:val="left"/>
      </w:pPr>
      <w:r>
        <w:t>Contributing to a Global Need:</w:t>
      </w:r>
      <w:r w:rsidR="00933552">
        <w:t xml:space="preserve"> </w:t>
      </w:r>
      <w:r>
        <w:t>Visual impairment affects millions worldwide, especially with aging populations.</w:t>
      </w:r>
      <w:r w:rsidR="00933552">
        <w:t xml:space="preserve"> </w:t>
      </w:r>
      <w:r>
        <w:t>Our study directly contributes to the pressing global need for accessible and effective navigation tools.</w:t>
      </w:r>
    </w:p>
    <w:p w:rsidR="00354646" w:rsidRDefault="00354646" w:rsidP="00933552">
      <w:pPr>
        <w:pStyle w:val="UCCMainText"/>
        <w:numPr>
          <w:ilvl w:val="0"/>
          <w:numId w:val="9"/>
        </w:numPr>
        <w:jc w:val="left"/>
      </w:pPr>
      <w:r>
        <w:t>Driving Innovation and Technology:</w:t>
      </w:r>
      <w:r w:rsidR="00933552">
        <w:t xml:space="preserve"> </w:t>
      </w:r>
      <w:r>
        <w:t>We explore novel technologies (e.g., wearable devices, smartphone apps) to improve navigation accuracy and reliability.</w:t>
      </w:r>
      <w:r w:rsidR="00933552">
        <w:t xml:space="preserve"> </w:t>
      </w:r>
      <w:r>
        <w:t>Our work advances assistive technologies, benefiting the visually impaired community.</w:t>
      </w:r>
    </w:p>
    <w:p w:rsidR="00933552" w:rsidRPr="00354646" w:rsidRDefault="00933552" w:rsidP="00933552">
      <w:pPr>
        <w:pStyle w:val="UCCMainText"/>
        <w:numPr>
          <w:ilvl w:val="0"/>
          <w:numId w:val="9"/>
        </w:numPr>
      </w:pPr>
      <w:r>
        <w:t>Advocating for Inclusivity and Awareness:</w:t>
      </w:r>
      <w:r>
        <w:t xml:space="preserve"> </w:t>
      </w:r>
      <w:r>
        <w:t>By addressing the challenges faced by visually impaired individuals, we raise awareness about their needs.</w:t>
      </w:r>
      <w:r>
        <w:t xml:space="preserve"> </w:t>
      </w:r>
      <w:bookmarkStart w:id="11" w:name="_GoBack"/>
      <w:bookmarkEnd w:id="11"/>
      <w:r>
        <w:t>Our advocacy promotes accessible design and inclusive policies.</w:t>
      </w:r>
    </w:p>
    <w:p w:rsidR="00E95697" w:rsidRPr="0083218A" w:rsidRDefault="00E95697" w:rsidP="0083218A">
      <w:pPr>
        <w:pStyle w:val="UCCMainText"/>
      </w:pPr>
    </w:p>
    <w:p w:rsidR="00E95697" w:rsidRPr="0083218A" w:rsidRDefault="00E95697" w:rsidP="0083218A">
      <w:pPr>
        <w:pStyle w:val="UCCMainText"/>
      </w:pPr>
    </w:p>
    <w:p w:rsidR="00E95697" w:rsidRPr="0083218A" w:rsidRDefault="00E95697" w:rsidP="0083218A">
      <w:pPr>
        <w:pStyle w:val="UCCMainText"/>
      </w:pPr>
    </w:p>
    <w:p w:rsidR="00E95697" w:rsidRPr="0083218A" w:rsidRDefault="00E95697" w:rsidP="0083218A">
      <w:pPr>
        <w:pStyle w:val="UCCMainText"/>
      </w:pPr>
    </w:p>
    <w:p w:rsidR="00E95697" w:rsidRPr="0083218A" w:rsidRDefault="00E95697" w:rsidP="0083218A">
      <w:pPr>
        <w:pStyle w:val="UCCMainText"/>
      </w:pPr>
    </w:p>
    <w:p w:rsidR="00E95697" w:rsidRPr="0083218A" w:rsidRDefault="00E95697" w:rsidP="0083218A">
      <w:pPr>
        <w:pStyle w:val="UCCMainText"/>
      </w:pPr>
    </w:p>
    <w:p w:rsidR="00E95697" w:rsidRPr="0083218A" w:rsidRDefault="00E95697" w:rsidP="0083218A">
      <w:pPr>
        <w:pStyle w:val="UCCMainText"/>
      </w:pPr>
    </w:p>
    <w:p w:rsidR="00E95697" w:rsidRPr="0083218A" w:rsidRDefault="00E95697" w:rsidP="0083218A">
      <w:pPr>
        <w:pStyle w:val="UCCMainText"/>
      </w:pPr>
    </w:p>
    <w:p w:rsidR="00E95697" w:rsidRPr="0083218A" w:rsidRDefault="00E95697" w:rsidP="0083218A">
      <w:pPr>
        <w:pStyle w:val="UCCMainText"/>
      </w:pPr>
    </w:p>
    <w:p w:rsidR="00E95697" w:rsidRPr="0083218A" w:rsidRDefault="00E95697" w:rsidP="0083218A">
      <w:pPr>
        <w:pStyle w:val="UCCMainText"/>
      </w:pPr>
    </w:p>
    <w:p w:rsidR="00E95697" w:rsidRPr="0083218A" w:rsidRDefault="00E95697" w:rsidP="0083218A">
      <w:pPr>
        <w:pStyle w:val="UCCMainText"/>
      </w:pPr>
    </w:p>
    <w:p w:rsidR="00E95697" w:rsidRPr="0083218A" w:rsidRDefault="00E95697" w:rsidP="0083218A">
      <w:pPr>
        <w:pStyle w:val="UCCMainText"/>
      </w:pPr>
    </w:p>
    <w:p w:rsidR="00FA35BB" w:rsidRPr="0083218A" w:rsidRDefault="00F3373D" w:rsidP="0083218A">
      <w:pPr>
        <w:pStyle w:val="UCCMainText"/>
      </w:pPr>
      <w:r w:rsidRPr="0083218A">
        <w:t xml:space="preserve">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w:t>
      </w:r>
    </w:p>
    <w:p w:rsidR="00FA35BB" w:rsidRPr="0083218A" w:rsidRDefault="00F3373D" w:rsidP="0083218A">
      <w:pPr>
        <w:pStyle w:val="UCCMainText"/>
      </w:pPr>
      <w:r w:rsidRPr="0083218A">
        <w:t xml:space="preserve">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w:t>
      </w:r>
    </w:p>
    <w:p w:rsidR="00EA4B26" w:rsidRPr="0083218A" w:rsidRDefault="00F3373D" w:rsidP="0083218A">
      <w:pPr>
        <w:pStyle w:val="UCCMainText"/>
      </w:pPr>
      <w:r w:rsidRPr="0083218A">
        <w:t xml:space="preserve">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w:t>
      </w:r>
    </w:p>
    <w:p w:rsidR="00EA4B26" w:rsidRPr="0083218A" w:rsidRDefault="00EA4B26" w:rsidP="0083218A">
      <w:pPr>
        <w:pStyle w:val="Heading2"/>
        <w:rPr>
          <w:szCs w:val="24"/>
        </w:rPr>
      </w:pPr>
      <w:bookmarkStart w:id="12" w:name="_Toc429429240"/>
      <w:r w:rsidRPr="0083218A">
        <w:rPr>
          <w:szCs w:val="24"/>
        </w:rPr>
        <w:t>Section Two</w:t>
      </w:r>
      <w:r w:rsidR="00F501F8" w:rsidRPr="0083218A">
        <w:rPr>
          <w:szCs w:val="24"/>
        </w:rPr>
        <w:t xml:space="preserve"> at Heading Level 2</w:t>
      </w:r>
      <w:bookmarkEnd w:id="12"/>
    </w:p>
    <w:p w:rsidR="005F2A6A" w:rsidRPr="0083218A" w:rsidRDefault="00EA4B26" w:rsidP="0083218A">
      <w:pPr>
        <w:pStyle w:val="UCCMainText"/>
      </w:pPr>
      <w:r w:rsidRPr="0083218A">
        <w:t>T</w:t>
      </w:r>
      <w:r w:rsidR="00F3373D" w:rsidRPr="0083218A">
        <w:t xml:space="preserve">he </w:t>
      </w:r>
      <w:r w:rsidR="003B074C" w:rsidRPr="0083218A">
        <w:t>main</w:t>
      </w:r>
      <w:r w:rsidR="00F3373D" w:rsidRPr="0083218A">
        <w:t xml:space="preserve"> text of my </w:t>
      </w:r>
      <w:r w:rsidR="003B074C" w:rsidRPr="0083218A">
        <w:t>thesis</w:t>
      </w:r>
      <w:r w:rsidR="00F3373D" w:rsidRPr="0083218A">
        <w:t xml:space="preserve"> goes here. The </w:t>
      </w:r>
      <w:r w:rsidR="003B074C" w:rsidRPr="0083218A">
        <w:t>main</w:t>
      </w:r>
      <w:r w:rsidR="00F3373D" w:rsidRPr="0083218A">
        <w:t xml:space="preserve"> text of my </w:t>
      </w:r>
      <w:r w:rsidR="003B074C" w:rsidRPr="0083218A">
        <w:t>thesis</w:t>
      </w:r>
      <w:r w:rsidR="00F3373D" w:rsidRPr="0083218A">
        <w:t xml:space="preserve"> goes here. The </w:t>
      </w:r>
      <w:r w:rsidR="003B074C" w:rsidRPr="0083218A">
        <w:t>main</w:t>
      </w:r>
      <w:r w:rsidR="00F3373D" w:rsidRPr="0083218A">
        <w:t xml:space="preserve"> text of my </w:t>
      </w:r>
      <w:r w:rsidR="003B074C" w:rsidRPr="0083218A">
        <w:t>thesis</w:t>
      </w:r>
      <w:r w:rsidR="00F3373D" w:rsidRPr="0083218A">
        <w:t xml:space="preserve"> goes here. The </w:t>
      </w:r>
      <w:r w:rsidR="003B074C" w:rsidRPr="0083218A">
        <w:t>main</w:t>
      </w:r>
      <w:r w:rsidR="00F3373D" w:rsidRPr="0083218A">
        <w:t xml:space="preserve"> text of my </w:t>
      </w:r>
      <w:r w:rsidR="003B074C" w:rsidRPr="0083218A">
        <w:t>thesis</w:t>
      </w:r>
      <w:r w:rsidR="00F3373D" w:rsidRPr="0083218A">
        <w:t xml:space="preserve"> goes here. The </w:t>
      </w:r>
      <w:r w:rsidR="003B074C" w:rsidRPr="0083218A">
        <w:t>main</w:t>
      </w:r>
      <w:r w:rsidR="00F3373D" w:rsidRPr="0083218A">
        <w:t xml:space="preserve"> text of my </w:t>
      </w:r>
      <w:r w:rsidR="003B074C" w:rsidRPr="0083218A">
        <w:t>thesis</w:t>
      </w:r>
      <w:r w:rsidR="00F3373D" w:rsidRPr="0083218A">
        <w:t xml:space="preserve"> goes here. The </w:t>
      </w:r>
      <w:r w:rsidR="003B074C" w:rsidRPr="0083218A">
        <w:t>main</w:t>
      </w:r>
      <w:r w:rsidR="00F3373D" w:rsidRPr="0083218A">
        <w:t xml:space="preserve"> text of my </w:t>
      </w:r>
      <w:r w:rsidR="003B074C" w:rsidRPr="0083218A">
        <w:t>thesis</w:t>
      </w:r>
      <w:r w:rsidR="00F3373D" w:rsidRPr="0083218A">
        <w:t xml:space="preserve"> goes here. The </w:t>
      </w:r>
      <w:r w:rsidR="003B074C" w:rsidRPr="0083218A">
        <w:t>main</w:t>
      </w:r>
      <w:r w:rsidR="00F3373D" w:rsidRPr="0083218A">
        <w:t xml:space="preserve"> text of my </w:t>
      </w:r>
      <w:r w:rsidR="003B074C" w:rsidRPr="0083218A">
        <w:t>thesis</w:t>
      </w:r>
      <w:r w:rsidR="00F3373D" w:rsidRPr="0083218A">
        <w:t xml:space="preserve"> goes here. The </w:t>
      </w:r>
      <w:r w:rsidR="003B074C" w:rsidRPr="0083218A">
        <w:t>main</w:t>
      </w:r>
      <w:r w:rsidR="00F3373D" w:rsidRPr="0083218A">
        <w:t xml:space="preserve"> text of my </w:t>
      </w:r>
      <w:r w:rsidR="003B074C" w:rsidRPr="0083218A">
        <w:t>thesis</w:t>
      </w:r>
      <w:r w:rsidR="00F3373D" w:rsidRPr="0083218A">
        <w:t xml:space="preserve"> goes here. The </w:t>
      </w:r>
      <w:r w:rsidR="003B074C" w:rsidRPr="0083218A">
        <w:t>main</w:t>
      </w:r>
      <w:r w:rsidR="00F3373D" w:rsidRPr="0083218A">
        <w:t xml:space="preserve"> text of my </w:t>
      </w:r>
      <w:r w:rsidR="003B074C" w:rsidRPr="0083218A">
        <w:t>thesis</w:t>
      </w:r>
      <w:r w:rsidR="00F3373D" w:rsidRPr="0083218A">
        <w:t xml:space="preserve"> goes here. The </w:t>
      </w:r>
      <w:r w:rsidR="003B074C" w:rsidRPr="0083218A">
        <w:t>main</w:t>
      </w:r>
      <w:r w:rsidR="00F3373D" w:rsidRPr="0083218A">
        <w:t xml:space="preserve"> text of my </w:t>
      </w:r>
      <w:r w:rsidR="003B074C" w:rsidRPr="0083218A">
        <w:t>thesis</w:t>
      </w:r>
      <w:r w:rsidR="00F3373D" w:rsidRPr="0083218A">
        <w:t xml:space="preserve"> goes here. </w:t>
      </w:r>
    </w:p>
    <w:p w:rsidR="00F501F8" w:rsidRPr="0083218A" w:rsidRDefault="00F501F8" w:rsidP="0083218A">
      <w:pPr>
        <w:pStyle w:val="Heading3"/>
      </w:pPr>
      <w:r w:rsidRPr="0083218A">
        <w:t>Section three at heading level 3</w:t>
      </w:r>
    </w:p>
    <w:p w:rsidR="00F501F8" w:rsidRPr="0083218A" w:rsidRDefault="00F501F8" w:rsidP="0083218A">
      <w:pPr>
        <w:pStyle w:val="UCCMainText"/>
      </w:pPr>
      <w:r w:rsidRPr="0083218A">
        <w:t>The main text of my thesis goes here. The main text of my thesis goes here. The main text of my thesis goes here. The main text of my thesis goes here. The main text of my thesis goes here. The main text of my thesis goes here.</w:t>
      </w:r>
    </w:p>
    <w:p w:rsidR="00F55E2B" w:rsidRPr="0083218A" w:rsidRDefault="00F3373D" w:rsidP="0083218A">
      <w:pPr>
        <w:pStyle w:val="UCCMainText"/>
      </w:pPr>
      <w:r w:rsidRPr="0083218A">
        <w:t xml:space="preserve">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w:t>
      </w:r>
    </w:p>
    <w:p w:rsidR="0033412A" w:rsidRPr="0083218A" w:rsidRDefault="0033412A" w:rsidP="0083218A">
      <w:pPr>
        <w:pStyle w:val="Caption"/>
        <w:keepNext/>
        <w:spacing w:line="480" w:lineRule="auto"/>
        <w:rPr>
          <w:szCs w:val="24"/>
        </w:rPr>
      </w:pPr>
      <w:bookmarkStart w:id="13" w:name="_Toc420887267"/>
      <w:r w:rsidRPr="0083218A">
        <w:rPr>
          <w:szCs w:val="24"/>
        </w:rPr>
        <w:t xml:space="preserve">Table </w:t>
      </w:r>
      <w:r w:rsidR="007831B6" w:rsidRPr="0083218A">
        <w:rPr>
          <w:szCs w:val="24"/>
        </w:rPr>
        <w:fldChar w:fldCharType="begin"/>
      </w:r>
      <w:r w:rsidR="00C64628" w:rsidRPr="0083218A">
        <w:rPr>
          <w:szCs w:val="24"/>
        </w:rPr>
        <w:instrText xml:space="preserve"> SEQ Table \* ARABIC </w:instrText>
      </w:r>
      <w:r w:rsidR="007831B6" w:rsidRPr="0083218A">
        <w:rPr>
          <w:szCs w:val="24"/>
        </w:rPr>
        <w:fldChar w:fldCharType="separate"/>
      </w:r>
      <w:r w:rsidR="007925F9" w:rsidRPr="0083218A">
        <w:rPr>
          <w:noProof/>
          <w:szCs w:val="24"/>
        </w:rPr>
        <w:t>2</w:t>
      </w:r>
      <w:r w:rsidR="007831B6" w:rsidRPr="0083218A">
        <w:rPr>
          <w:noProof/>
          <w:szCs w:val="24"/>
        </w:rPr>
        <w:fldChar w:fldCharType="end"/>
      </w:r>
      <w:r w:rsidRPr="0083218A">
        <w:rPr>
          <w:szCs w:val="24"/>
        </w:rPr>
        <w:t>: My Second Table</w:t>
      </w:r>
      <w:bookmarkEnd w:id="13"/>
    </w:p>
    <w:tbl>
      <w:tblPr>
        <w:tblW w:w="0" w:type="auto"/>
        <w:tblInd w:w="108" w:type="dxa"/>
        <w:tblBorders>
          <w:top w:val="single" w:sz="4" w:space="0" w:color="auto"/>
          <w:bottom w:val="single" w:sz="4" w:space="0" w:color="auto"/>
          <w:insideH w:val="single" w:sz="4" w:space="0" w:color="auto"/>
        </w:tblBorders>
        <w:tblLook w:val="04A0" w:firstRow="1" w:lastRow="0" w:firstColumn="1" w:lastColumn="0" w:noHBand="0" w:noVBand="1"/>
      </w:tblPr>
      <w:tblGrid>
        <w:gridCol w:w="2508"/>
        <w:gridCol w:w="2575"/>
        <w:gridCol w:w="2398"/>
      </w:tblGrid>
      <w:tr w:rsidR="00FC3B4A" w:rsidRPr="0083218A" w:rsidTr="00854506">
        <w:tc>
          <w:tcPr>
            <w:tcW w:w="2844" w:type="dxa"/>
            <w:tcBorders>
              <w:bottom w:val="single" w:sz="4" w:space="0" w:color="auto"/>
            </w:tcBorders>
            <w:shd w:val="clear" w:color="auto" w:fill="auto"/>
          </w:tcPr>
          <w:p w:rsidR="00742D11" w:rsidRPr="0083218A" w:rsidRDefault="00805A14" w:rsidP="0083218A">
            <w:pPr>
              <w:pStyle w:val="UCCMainText"/>
            </w:pPr>
            <w:r w:rsidRPr="0083218A">
              <w:t>Level of Education</w:t>
            </w:r>
          </w:p>
        </w:tc>
        <w:tc>
          <w:tcPr>
            <w:tcW w:w="2952" w:type="dxa"/>
            <w:tcBorders>
              <w:bottom w:val="single" w:sz="4" w:space="0" w:color="auto"/>
            </w:tcBorders>
            <w:shd w:val="clear" w:color="auto" w:fill="auto"/>
          </w:tcPr>
          <w:p w:rsidR="00742D11" w:rsidRPr="0083218A" w:rsidRDefault="00742D11" w:rsidP="0083218A">
            <w:pPr>
              <w:pStyle w:val="UCCMainText"/>
            </w:pPr>
            <w:r w:rsidRPr="0083218A">
              <w:t>Frequency</w:t>
            </w:r>
          </w:p>
        </w:tc>
        <w:tc>
          <w:tcPr>
            <w:tcW w:w="2844" w:type="dxa"/>
            <w:tcBorders>
              <w:bottom w:val="single" w:sz="4" w:space="0" w:color="auto"/>
            </w:tcBorders>
            <w:shd w:val="clear" w:color="auto" w:fill="auto"/>
          </w:tcPr>
          <w:p w:rsidR="00742D11" w:rsidRPr="0083218A" w:rsidRDefault="00742D11" w:rsidP="0083218A">
            <w:pPr>
              <w:pStyle w:val="UCCMainText"/>
            </w:pPr>
            <w:r w:rsidRPr="0083218A">
              <w:t>Percent</w:t>
            </w:r>
          </w:p>
        </w:tc>
      </w:tr>
      <w:tr w:rsidR="00FC3B4A" w:rsidRPr="0083218A" w:rsidTr="00854506">
        <w:tc>
          <w:tcPr>
            <w:tcW w:w="2844" w:type="dxa"/>
            <w:tcBorders>
              <w:bottom w:val="nil"/>
            </w:tcBorders>
            <w:shd w:val="clear" w:color="auto" w:fill="auto"/>
          </w:tcPr>
          <w:p w:rsidR="00742D11" w:rsidRPr="0083218A" w:rsidRDefault="00805A14" w:rsidP="0083218A">
            <w:pPr>
              <w:pStyle w:val="UCCMainText"/>
            </w:pPr>
            <w:r w:rsidRPr="0083218A">
              <w:t>Non-formal</w:t>
            </w:r>
          </w:p>
        </w:tc>
        <w:tc>
          <w:tcPr>
            <w:tcW w:w="2952" w:type="dxa"/>
            <w:tcBorders>
              <w:bottom w:val="nil"/>
            </w:tcBorders>
            <w:shd w:val="clear" w:color="auto" w:fill="auto"/>
          </w:tcPr>
          <w:p w:rsidR="00742D11" w:rsidRPr="0083218A" w:rsidRDefault="00742D11" w:rsidP="0083218A">
            <w:pPr>
              <w:pStyle w:val="UCCMainText"/>
            </w:pPr>
          </w:p>
        </w:tc>
        <w:tc>
          <w:tcPr>
            <w:tcW w:w="2844" w:type="dxa"/>
            <w:tcBorders>
              <w:bottom w:val="nil"/>
            </w:tcBorders>
            <w:shd w:val="clear" w:color="auto" w:fill="auto"/>
          </w:tcPr>
          <w:p w:rsidR="00742D11" w:rsidRPr="0083218A" w:rsidRDefault="00742D11" w:rsidP="0083218A">
            <w:pPr>
              <w:pStyle w:val="UCCMainText"/>
            </w:pPr>
          </w:p>
        </w:tc>
      </w:tr>
      <w:tr w:rsidR="00FC3B4A" w:rsidRPr="0083218A" w:rsidTr="00854506">
        <w:tc>
          <w:tcPr>
            <w:tcW w:w="2844" w:type="dxa"/>
            <w:tcBorders>
              <w:top w:val="nil"/>
              <w:bottom w:val="nil"/>
            </w:tcBorders>
            <w:shd w:val="clear" w:color="auto" w:fill="auto"/>
          </w:tcPr>
          <w:p w:rsidR="00742D11" w:rsidRPr="0083218A" w:rsidRDefault="00805A14" w:rsidP="0083218A">
            <w:pPr>
              <w:pStyle w:val="UCCMainText"/>
            </w:pPr>
            <w:r w:rsidRPr="0083218A">
              <w:t>Basic</w:t>
            </w:r>
          </w:p>
        </w:tc>
        <w:tc>
          <w:tcPr>
            <w:tcW w:w="2952" w:type="dxa"/>
            <w:tcBorders>
              <w:top w:val="nil"/>
              <w:bottom w:val="nil"/>
            </w:tcBorders>
            <w:shd w:val="clear" w:color="auto" w:fill="auto"/>
          </w:tcPr>
          <w:p w:rsidR="00742D11" w:rsidRPr="0083218A" w:rsidRDefault="00742D11" w:rsidP="0083218A">
            <w:pPr>
              <w:pStyle w:val="UCCMainText"/>
            </w:pPr>
          </w:p>
        </w:tc>
        <w:tc>
          <w:tcPr>
            <w:tcW w:w="2844" w:type="dxa"/>
            <w:tcBorders>
              <w:top w:val="nil"/>
              <w:bottom w:val="nil"/>
            </w:tcBorders>
            <w:shd w:val="clear" w:color="auto" w:fill="auto"/>
          </w:tcPr>
          <w:p w:rsidR="00742D11" w:rsidRPr="0083218A" w:rsidRDefault="00742D11" w:rsidP="0083218A">
            <w:pPr>
              <w:pStyle w:val="UCCMainText"/>
            </w:pPr>
          </w:p>
        </w:tc>
      </w:tr>
      <w:tr w:rsidR="00FC3B4A" w:rsidRPr="0083218A" w:rsidTr="00854506">
        <w:tc>
          <w:tcPr>
            <w:tcW w:w="2844" w:type="dxa"/>
            <w:tcBorders>
              <w:top w:val="nil"/>
              <w:bottom w:val="nil"/>
            </w:tcBorders>
            <w:shd w:val="clear" w:color="auto" w:fill="auto"/>
          </w:tcPr>
          <w:p w:rsidR="00805A14" w:rsidRPr="0083218A" w:rsidRDefault="00805A14" w:rsidP="0083218A">
            <w:pPr>
              <w:pStyle w:val="UCCMainText"/>
            </w:pPr>
            <w:r w:rsidRPr="0083218A">
              <w:t>Secondary</w:t>
            </w:r>
          </w:p>
        </w:tc>
        <w:tc>
          <w:tcPr>
            <w:tcW w:w="2952" w:type="dxa"/>
            <w:tcBorders>
              <w:top w:val="nil"/>
              <w:bottom w:val="nil"/>
            </w:tcBorders>
            <w:shd w:val="clear" w:color="auto" w:fill="auto"/>
          </w:tcPr>
          <w:p w:rsidR="00805A14" w:rsidRPr="0083218A" w:rsidRDefault="00805A14" w:rsidP="0083218A">
            <w:pPr>
              <w:pStyle w:val="UCCMainText"/>
            </w:pPr>
          </w:p>
        </w:tc>
        <w:tc>
          <w:tcPr>
            <w:tcW w:w="2844" w:type="dxa"/>
            <w:tcBorders>
              <w:top w:val="nil"/>
              <w:bottom w:val="nil"/>
            </w:tcBorders>
            <w:shd w:val="clear" w:color="auto" w:fill="auto"/>
          </w:tcPr>
          <w:p w:rsidR="00805A14" w:rsidRPr="0083218A" w:rsidRDefault="00805A14" w:rsidP="0083218A">
            <w:pPr>
              <w:pStyle w:val="UCCMainText"/>
            </w:pPr>
          </w:p>
        </w:tc>
      </w:tr>
      <w:tr w:rsidR="00FC3B4A" w:rsidRPr="0083218A" w:rsidTr="00854506">
        <w:tc>
          <w:tcPr>
            <w:tcW w:w="2844" w:type="dxa"/>
            <w:tcBorders>
              <w:top w:val="nil"/>
              <w:bottom w:val="nil"/>
            </w:tcBorders>
            <w:shd w:val="clear" w:color="auto" w:fill="auto"/>
          </w:tcPr>
          <w:p w:rsidR="00805A14" w:rsidRPr="0083218A" w:rsidRDefault="00805A14" w:rsidP="0083218A">
            <w:pPr>
              <w:pStyle w:val="UCCMainText"/>
            </w:pPr>
            <w:r w:rsidRPr="0083218A">
              <w:t>Tertiary</w:t>
            </w:r>
          </w:p>
        </w:tc>
        <w:tc>
          <w:tcPr>
            <w:tcW w:w="2952" w:type="dxa"/>
            <w:tcBorders>
              <w:top w:val="nil"/>
              <w:bottom w:val="nil"/>
            </w:tcBorders>
            <w:shd w:val="clear" w:color="auto" w:fill="auto"/>
          </w:tcPr>
          <w:p w:rsidR="00805A14" w:rsidRPr="0083218A" w:rsidRDefault="00805A14" w:rsidP="0083218A">
            <w:pPr>
              <w:pStyle w:val="UCCMainText"/>
            </w:pPr>
          </w:p>
        </w:tc>
        <w:tc>
          <w:tcPr>
            <w:tcW w:w="2844" w:type="dxa"/>
            <w:tcBorders>
              <w:top w:val="nil"/>
              <w:bottom w:val="nil"/>
            </w:tcBorders>
            <w:shd w:val="clear" w:color="auto" w:fill="auto"/>
          </w:tcPr>
          <w:p w:rsidR="00805A14" w:rsidRPr="0083218A" w:rsidRDefault="00805A14" w:rsidP="0083218A">
            <w:pPr>
              <w:pStyle w:val="UCCMainText"/>
            </w:pPr>
          </w:p>
        </w:tc>
      </w:tr>
      <w:tr w:rsidR="00FC3B4A" w:rsidRPr="0083218A" w:rsidTr="00854506">
        <w:tc>
          <w:tcPr>
            <w:tcW w:w="2844" w:type="dxa"/>
            <w:shd w:val="clear" w:color="auto" w:fill="auto"/>
          </w:tcPr>
          <w:p w:rsidR="00742D11" w:rsidRPr="0083218A" w:rsidRDefault="00742D11" w:rsidP="0083218A">
            <w:pPr>
              <w:pStyle w:val="UCCMainText"/>
            </w:pPr>
          </w:p>
        </w:tc>
        <w:tc>
          <w:tcPr>
            <w:tcW w:w="2952" w:type="dxa"/>
            <w:shd w:val="clear" w:color="auto" w:fill="auto"/>
          </w:tcPr>
          <w:p w:rsidR="00742D11" w:rsidRPr="0083218A" w:rsidRDefault="00742D11" w:rsidP="0083218A">
            <w:pPr>
              <w:pStyle w:val="UCCMainText"/>
            </w:pPr>
          </w:p>
        </w:tc>
        <w:tc>
          <w:tcPr>
            <w:tcW w:w="2844" w:type="dxa"/>
            <w:shd w:val="clear" w:color="auto" w:fill="auto"/>
          </w:tcPr>
          <w:p w:rsidR="00742D11" w:rsidRPr="0083218A" w:rsidRDefault="00742D11" w:rsidP="0083218A">
            <w:pPr>
              <w:pStyle w:val="UCCMainText"/>
            </w:pPr>
          </w:p>
        </w:tc>
      </w:tr>
    </w:tbl>
    <w:p w:rsidR="001F37C2" w:rsidRPr="0083218A" w:rsidRDefault="00677AD3" w:rsidP="0083218A">
      <w:pPr>
        <w:pStyle w:val="UCCMainText"/>
      </w:pPr>
      <w:r w:rsidRPr="0083218A">
        <w:t xml:space="preserve">Source: </w:t>
      </w:r>
      <w:r w:rsidR="001A02FD" w:rsidRPr="0083218A">
        <w:tab/>
      </w:r>
    </w:p>
    <w:p w:rsidR="001A02FD" w:rsidRPr="0083218A" w:rsidRDefault="001A02FD" w:rsidP="0083218A">
      <w:pPr>
        <w:pStyle w:val="UCCMainText"/>
      </w:pPr>
      <w:r w:rsidRPr="0083218A">
        <w:t>T</w:t>
      </w:r>
      <w:r w:rsidR="00F3373D" w:rsidRPr="0083218A">
        <w:t xml:space="preserve">he </w:t>
      </w:r>
      <w:r w:rsidR="003B074C" w:rsidRPr="0083218A">
        <w:t>main</w:t>
      </w:r>
      <w:r w:rsidR="00F3373D" w:rsidRPr="0083218A">
        <w:t xml:space="preserve"> text of my </w:t>
      </w:r>
      <w:r w:rsidR="003B074C" w:rsidRPr="0083218A">
        <w:t>thesis</w:t>
      </w:r>
      <w:r w:rsidR="00F3373D" w:rsidRPr="0083218A">
        <w:t xml:space="preserve"> goes here.</w:t>
      </w:r>
      <w:r w:rsidR="00F55E2B" w:rsidRPr="0083218A">
        <w:t xml:space="preserve"> The </w:t>
      </w:r>
      <w:r w:rsidR="003B074C" w:rsidRPr="0083218A">
        <w:t>main</w:t>
      </w:r>
      <w:r w:rsidR="00F55E2B" w:rsidRPr="0083218A">
        <w:t xml:space="preserve"> text of my </w:t>
      </w:r>
      <w:r w:rsidR="003B074C" w:rsidRPr="0083218A">
        <w:t>thesis</w:t>
      </w:r>
      <w:r w:rsidR="00F55E2B" w:rsidRPr="0083218A">
        <w:t xml:space="preserve"> goes here. The </w:t>
      </w:r>
      <w:r w:rsidR="003B074C" w:rsidRPr="0083218A">
        <w:t>main</w:t>
      </w:r>
      <w:r w:rsidR="00F55E2B" w:rsidRPr="0083218A">
        <w:t xml:space="preserve"> text of my </w:t>
      </w:r>
      <w:r w:rsidR="003B074C" w:rsidRPr="0083218A">
        <w:t>thesis</w:t>
      </w:r>
      <w:r w:rsidR="00F55E2B" w:rsidRPr="0083218A">
        <w:t xml:space="preserve"> goes here. The </w:t>
      </w:r>
      <w:r w:rsidR="003B074C" w:rsidRPr="0083218A">
        <w:t>main</w:t>
      </w:r>
      <w:r w:rsidR="00F55E2B" w:rsidRPr="0083218A">
        <w:t xml:space="preserve"> text of my </w:t>
      </w:r>
      <w:r w:rsidR="003B074C" w:rsidRPr="0083218A">
        <w:t>thesis</w:t>
      </w:r>
      <w:r w:rsidR="00F55E2B" w:rsidRPr="0083218A">
        <w:t xml:space="preserve"> goes here.</w:t>
      </w:r>
    </w:p>
    <w:p w:rsidR="00783986" w:rsidRPr="0083218A" w:rsidRDefault="00FC3B4A" w:rsidP="0083218A">
      <w:pPr>
        <w:pStyle w:val="UCCFigureCaption"/>
        <w:keepNext/>
        <w:spacing w:line="480" w:lineRule="auto"/>
        <w:rPr>
          <w:szCs w:val="24"/>
        </w:rPr>
      </w:pPr>
      <w:bookmarkStart w:id="14" w:name="_Toc238880464"/>
      <w:r w:rsidRPr="0083218A">
        <w:rPr>
          <w:noProof/>
          <w:szCs w:val="24"/>
        </w:rPr>
        <w:drawing>
          <wp:inline distT="0" distB="0" distL="0" distR="0">
            <wp:extent cx="4815840" cy="2804160"/>
            <wp:effectExtent l="0" t="0" r="0" b="0"/>
            <wp:docPr id="4"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783986" w:rsidRPr="0083218A" w:rsidRDefault="00783986" w:rsidP="0083218A">
      <w:pPr>
        <w:pStyle w:val="Caption"/>
        <w:spacing w:line="480" w:lineRule="auto"/>
        <w:rPr>
          <w:szCs w:val="24"/>
        </w:rPr>
      </w:pPr>
      <w:bookmarkStart w:id="15" w:name="_Toc416377591"/>
      <w:r w:rsidRPr="0083218A">
        <w:rPr>
          <w:szCs w:val="24"/>
        </w:rPr>
        <w:t xml:space="preserve">Figure </w:t>
      </w:r>
      <w:r w:rsidR="007831B6" w:rsidRPr="0083218A">
        <w:rPr>
          <w:szCs w:val="24"/>
        </w:rPr>
        <w:fldChar w:fldCharType="begin"/>
      </w:r>
      <w:r w:rsidRPr="0083218A">
        <w:rPr>
          <w:szCs w:val="24"/>
        </w:rPr>
        <w:instrText xml:space="preserve"> SEQ Figure \* ARABIC </w:instrText>
      </w:r>
      <w:r w:rsidR="007831B6" w:rsidRPr="0083218A">
        <w:rPr>
          <w:szCs w:val="24"/>
        </w:rPr>
        <w:fldChar w:fldCharType="separate"/>
      </w:r>
      <w:r w:rsidR="007925F9" w:rsidRPr="0083218A">
        <w:rPr>
          <w:noProof/>
          <w:szCs w:val="24"/>
        </w:rPr>
        <w:t>1</w:t>
      </w:r>
      <w:r w:rsidR="007831B6" w:rsidRPr="0083218A">
        <w:rPr>
          <w:szCs w:val="24"/>
        </w:rPr>
        <w:fldChar w:fldCharType="end"/>
      </w:r>
      <w:r w:rsidRPr="0083218A">
        <w:rPr>
          <w:szCs w:val="24"/>
        </w:rPr>
        <w:t>: My First Figure</w:t>
      </w:r>
      <w:bookmarkEnd w:id="15"/>
    </w:p>
    <w:bookmarkEnd w:id="14"/>
    <w:p w:rsidR="001A02FD" w:rsidRPr="0083218A" w:rsidRDefault="001A02FD" w:rsidP="0083218A">
      <w:pPr>
        <w:pStyle w:val="UCCMainText"/>
      </w:pPr>
    </w:p>
    <w:p w:rsidR="001A02FD" w:rsidRPr="0083218A" w:rsidRDefault="001A02FD" w:rsidP="0083218A">
      <w:pPr>
        <w:pStyle w:val="UCCMainText"/>
        <w:sectPr w:rsidR="001A02FD" w:rsidRPr="0083218A" w:rsidSect="00F177F5">
          <w:headerReference w:type="default" r:id="rId13"/>
          <w:footerReference w:type="default" r:id="rId14"/>
          <w:headerReference w:type="first" r:id="rId15"/>
          <w:footerReference w:type="first" r:id="rId16"/>
          <w:pgSz w:w="11909" w:h="16834" w:code="9"/>
          <w:pgMar w:top="1440" w:right="1440" w:bottom="630" w:left="2880" w:header="1440" w:footer="1080" w:gutter="0"/>
          <w:pgNumType w:start="1"/>
          <w:cols w:space="720"/>
          <w:docGrid w:linePitch="360"/>
        </w:sectPr>
      </w:pPr>
    </w:p>
    <w:p w:rsidR="00F3373D" w:rsidRPr="0083218A" w:rsidRDefault="00F3373D" w:rsidP="0083218A">
      <w:pPr>
        <w:pStyle w:val="Heading1"/>
      </w:pPr>
      <w:bookmarkStart w:id="16" w:name="_Toc429429241"/>
      <w:r w:rsidRPr="0083218A">
        <w:t>CHAPTER TWO</w:t>
      </w:r>
      <w:bookmarkEnd w:id="16"/>
    </w:p>
    <w:p w:rsidR="008A566E" w:rsidRPr="0083218A" w:rsidRDefault="008A566E" w:rsidP="0083218A">
      <w:pPr>
        <w:pStyle w:val="UCCMainText"/>
      </w:pPr>
      <w:r w:rsidRPr="0083218A">
        <w:t>T</w:t>
      </w:r>
      <w:r w:rsidR="00F3373D" w:rsidRPr="0083218A">
        <w:t xml:space="preserve">he </w:t>
      </w:r>
      <w:r w:rsidR="003B074C" w:rsidRPr="0083218A">
        <w:t>main</w:t>
      </w:r>
      <w:r w:rsidR="00F3373D" w:rsidRPr="0083218A">
        <w:t xml:space="preserve"> text of my </w:t>
      </w:r>
      <w:r w:rsidR="003B074C" w:rsidRPr="0083218A">
        <w:t>thesis</w:t>
      </w:r>
      <w:r w:rsidR="00F3373D" w:rsidRPr="0083218A">
        <w:t xml:space="preserve"> goes here. The </w:t>
      </w:r>
      <w:r w:rsidR="003B074C" w:rsidRPr="0083218A">
        <w:t>main</w:t>
      </w:r>
      <w:r w:rsidR="00F3373D" w:rsidRPr="0083218A">
        <w:t xml:space="preserve"> text of my </w:t>
      </w:r>
      <w:r w:rsidR="003B074C" w:rsidRPr="0083218A">
        <w:t>thesis</w:t>
      </w:r>
      <w:r w:rsidR="00F3373D" w:rsidRPr="0083218A">
        <w:t xml:space="preserve"> goes here. The </w:t>
      </w:r>
      <w:r w:rsidR="003B074C" w:rsidRPr="0083218A">
        <w:t>main</w:t>
      </w:r>
      <w:r w:rsidR="00F3373D" w:rsidRPr="0083218A">
        <w:t xml:space="preserve"> text of my </w:t>
      </w:r>
      <w:r w:rsidR="003B074C" w:rsidRPr="0083218A">
        <w:t>thesis</w:t>
      </w:r>
      <w:r w:rsidR="00F3373D" w:rsidRPr="0083218A">
        <w:t xml:space="preserve"> goes here. The </w:t>
      </w:r>
      <w:r w:rsidR="003B074C" w:rsidRPr="0083218A">
        <w:t>main</w:t>
      </w:r>
      <w:r w:rsidR="00F3373D" w:rsidRPr="0083218A">
        <w:t xml:space="preserve"> text of my </w:t>
      </w:r>
      <w:r w:rsidR="003B074C" w:rsidRPr="0083218A">
        <w:t>thesis</w:t>
      </w:r>
      <w:r w:rsidR="00F3373D" w:rsidRPr="0083218A">
        <w:t xml:space="preserve"> goes here. The </w:t>
      </w:r>
      <w:r w:rsidR="003B074C" w:rsidRPr="0083218A">
        <w:t>main</w:t>
      </w:r>
      <w:r w:rsidR="00F3373D" w:rsidRPr="0083218A">
        <w:t xml:space="preserve"> text of my </w:t>
      </w:r>
      <w:r w:rsidR="003B074C" w:rsidRPr="0083218A">
        <w:t>thesis</w:t>
      </w:r>
      <w:r w:rsidR="00F3373D" w:rsidRPr="0083218A">
        <w:t xml:space="preserve"> goes here. The </w:t>
      </w:r>
      <w:r w:rsidR="003B074C" w:rsidRPr="0083218A">
        <w:t>main</w:t>
      </w:r>
      <w:r w:rsidR="00F3373D" w:rsidRPr="0083218A">
        <w:t xml:space="preserve"> text of my </w:t>
      </w:r>
      <w:r w:rsidR="003B074C" w:rsidRPr="0083218A">
        <w:t>thesis</w:t>
      </w:r>
      <w:r w:rsidR="00F3373D" w:rsidRPr="0083218A">
        <w:t xml:space="preserve"> goes here. The </w:t>
      </w:r>
      <w:r w:rsidR="003B074C" w:rsidRPr="0083218A">
        <w:t>main</w:t>
      </w:r>
      <w:r w:rsidR="00F3373D" w:rsidRPr="0083218A">
        <w:t xml:space="preserve"> text of my </w:t>
      </w:r>
      <w:r w:rsidR="003B074C" w:rsidRPr="0083218A">
        <w:t>thesis</w:t>
      </w:r>
      <w:r w:rsidR="00F3373D" w:rsidRPr="0083218A">
        <w:t xml:space="preserve"> goes here. The </w:t>
      </w:r>
      <w:r w:rsidR="003B074C" w:rsidRPr="0083218A">
        <w:t>main</w:t>
      </w:r>
      <w:r w:rsidR="00F3373D" w:rsidRPr="0083218A">
        <w:t xml:space="preserve"> text of my </w:t>
      </w:r>
      <w:r w:rsidR="003B074C" w:rsidRPr="0083218A">
        <w:t>thesis</w:t>
      </w:r>
      <w:r w:rsidR="00F3373D" w:rsidRPr="0083218A">
        <w:t xml:space="preserve"> goes here. The </w:t>
      </w:r>
      <w:r w:rsidR="003B074C" w:rsidRPr="0083218A">
        <w:t>main</w:t>
      </w:r>
      <w:r w:rsidR="00F3373D" w:rsidRPr="0083218A">
        <w:t xml:space="preserve"> text of my </w:t>
      </w:r>
      <w:r w:rsidR="003B074C" w:rsidRPr="0083218A">
        <w:t>thesis</w:t>
      </w:r>
      <w:r w:rsidR="00F3373D" w:rsidRPr="0083218A">
        <w:t xml:space="preserve"> goes here. The </w:t>
      </w:r>
      <w:r w:rsidR="003B074C" w:rsidRPr="0083218A">
        <w:t>main</w:t>
      </w:r>
      <w:r w:rsidR="00F3373D" w:rsidRPr="0083218A">
        <w:t xml:space="preserve"> text of my </w:t>
      </w:r>
      <w:r w:rsidR="003B074C" w:rsidRPr="0083218A">
        <w:t>thesis</w:t>
      </w:r>
      <w:r w:rsidR="00F3373D" w:rsidRPr="0083218A">
        <w:t xml:space="preserve"> goes here. The </w:t>
      </w:r>
      <w:r w:rsidR="003B074C" w:rsidRPr="0083218A">
        <w:t>main</w:t>
      </w:r>
      <w:r w:rsidR="00F3373D" w:rsidRPr="0083218A">
        <w:t xml:space="preserve"> text of my </w:t>
      </w:r>
      <w:r w:rsidR="003B074C" w:rsidRPr="0083218A">
        <w:t>thesis</w:t>
      </w:r>
      <w:r w:rsidR="00F3373D" w:rsidRPr="0083218A">
        <w:t xml:space="preserve"> goes here. The </w:t>
      </w:r>
      <w:r w:rsidR="003B074C" w:rsidRPr="0083218A">
        <w:t>main</w:t>
      </w:r>
      <w:r w:rsidR="00F3373D" w:rsidRPr="0083218A">
        <w:t xml:space="preserve"> text of my </w:t>
      </w:r>
      <w:r w:rsidR="003B074C" w:rsidRPr="0083218A">
        <w:t>thesis</w:t>
      </w:r>
      <w:r w:rsidR="00F3373D" w:rsidRPr="0083218A">
        <w:t xml:space="preserve"> goes here. The </w:t>
      </w:r>
      <w:r w:rsidR="003B074C" w:rsidRPr="0083218A">
        <w:t>main</w:t>
      </w:r>
      <w:r w:rsidR="00F3373D" w:rsidRPr="0083218A">
        <w:t xml:space="preserve"> text of my </w:t>
      </w:r>
      <w:r w:rsidR="003B074C" w:rsidRPr="0083218A">
        <w:t>thesis</w:t>
      </w:r>
      <w:r w:rsidR="00F3373D" w:rsidRPr="0083218A">
        <w:t xml:space="preserve"> goes here. The </w:t>
      </w:r>
      <w:r w:rsidR="003B074C" w:rsidRPr="0083218A">
        <w:t>main</w:t>
      </w:r>
      <w:r w:rsidR="00F3373D" w:rsidRPr="0083218A">
        <w:t xml:space="preserve"> text of my </w:t>
      </w:r>
      <w:r w:rsidR="003B074C" w:rsidRPr="0083218A">
        <w:t>thesis</w:t>
      </w:r>
      <w:r w:rsidR="00F3373D" w:rsidRPr="0083218A">
        <w:t xml:space="preserve"> goes here. The </w:t>
      </w:r>
      <w:r w:rsidR="003B074C" w:rsidRPr="0083218A">
        <w:t>main</w:t>
      </w:r>
      <w:r w:rsidR="00F3373D" w:rsidRPr="0083218A">
        <w:t xml:space="preserve"> text of my </w:t>
      </w:r>
      <w:r w:rsidR="003B074C" w:rsidRPr="0083218A">
        <w:t>thesis</w:t>
      </w:r>
      <w:r w:rsidR="00F3373D" w:rsidRPr="0083218A">
        <w:t xml:space="preserve"> goes here. The </w:t>
      </w:r>
      <w:r w:rsidR="003B074C" w:rsidRPr="0083218A">
        <w:t>main</w:t>
      </w:r>
      <w:r w:rsidR="00F3373D" w:rsidRPr="0083218A">
        <w:t xml:space="preserve"> text of my </w:t>
      </w:r>
      <w:r w:rsidR="003B074C" w:rsidRPr="0083218A">
        <w:t>thesis</w:t>
      </w:r>
      <w:r w:rsidR="00F3373D" w:rsidRPr="0083218A">
        <w:t xml:space="preserve"> goes here. The </w:t>
      </w:r>
      <w:r w:rsidR="003B074C" w:rsidRPr="0083218A">
        <w:t>main</w:t>
      </w:r>
      <w:r w:rsidR="00F3373D" w:rsidRPr="0083218A">
        <w:t xml:space="preserve"> text of my </w:t>
      </w:r>
      <w:r w:rsidR="003B074C" w:rsidRPr="0083218A">
        <w:t>thesis</w:t>
      </w:r>
      <w:r w:rsidR="00F3373D" w:rsidRPr="0083218A">
        <w:t xml:space="preserve"> goes here. The </w:t>
      </w:r>
      <w:r w:rsidR="003B074C" w:rsidRPr="0083218A">
        <w:t>main</w:t>
      </w:r>
      <w:r w:rsidR="00F3373D" w:rsidRPr="0083218A">
        <w:t xml:space="preserve"> text of my </w:t>
      </w:r>
      <w:r w:rsidR="003B074C" w:rsidRPr="0083218A">
        <w:t>thesis</w:t>
      </w:r>
      <w:r w:rsidR="00F3373D" w:rsidRPr="0083218A">
        <w:t xml:space="preserve"> goes here. The </w:t>
      </w:r>
      <w:r w:rsidR="003B074C" w:rsidRPr="0083218A">
        <w:t>main</w:t>
      </w:r>
      <w:r w:rsidR="00F3373D" w:rsidRPr="0083218A">
        <w:t xml:space="preserve"> text of my </w:t>
      </w:r>
      <w:r w:rsidR="003B074C" w:rsidRPr="0083218A">
        <w:t>thesis</w:t>
      </w:r>
      <w:r w:rsidR="00F3373D" w:rsidRPr="0083218A">
        <w:t xml:space="preserve"> goes here. The </w:t>
      </w:r>
      <w:r w:rsidR="003B074C" w:rsidRPr="0083218A">
        <w:t>main</w:t>
      </w:r>
      <w:r w:rsidR="00F3373D" w:rsidRPr="0083218A">
        <w:t xml:space="preserve"> text of my </w:t>
      </w:r>
      <w:r w:rsidR="003B074C" w:rsidRPr="0083218A">
        <w:t>thesis</w:t>
      </w:r>
      <w:r w:rsidR="00F3373D" w:rsidRPr="0083218A">
        <w:t xml:space="preserve"> goes here. The </w:t>
      </w:r>
      <w:r w:rsidR="003B074C" w:rsidRPr="0083218A">
        <w:t>main</w:t>
      </w:r>
      <w:r w:rsidR="00F3373D" w:rsidRPr="0083218A">
        <w:t xml:space="preserve"> text of my </w:t>
      </w:r>
      <w:r w:rsidR="003B074C" w:rsidRPr="0083218A">
        <w:t>thesis</w:t>
      </w:r>
      <w:r w:rsidR="00F3373D" w:rsidRPr="0083218A">
        <w:t xml:space="preserve"> goes here. The </w:t>
      </w:r>
      <w:r w:rsidR="003B074C" w:rsidRPr="0083218A">
        <w:t>main</w:t>
      </w:r>
      <w:r w:rsidR="00F3373D" w:rsidRPr="0083218A">
        <w:t xml:space="preserve"> text of my </w:t>
      </w:r>
      <w:r w:rsidR="003B074C" w:rsidRPr="0083218A">
        <w:t>thesis</w:t>
      </w:r>
      <w:r w:rsidR="00F3373D" w:rsidRPr="0083218A">
        <w:t xml:space="preserve"> goes here. The </w:t>
      </w:r>
      <w:r w:rsidR="003B074C" w:rsidRPr="0083218A">
        <w:t>main</w:t>
      </w:r>
      <w:r w:rsidR="00F3373D" w:rsidRPr="0083218A">
        <w:t xml:space="preserve"> tex</w:t>
      </w:r>
      <w:r w:rsidRPr="0083218A">
        <w:t xml:space="preserve">t of my </w:t>
      </w:r>
      <w:r w:rsidR="003B074C" w:rsidRPr="0083218A">
        <w:t>thesis</w:t>
      </w:r>
      <w:r w:rsidRPr="0083218A">
        <w:t xml:space="preserve"> goes here.</w:t>
      </w:r>
    </w:p>
    <w:p w:rsidR="00FA35BB" w:rsidRPr="0083218A" w:rsidRDefault="008A566E" w:rsidP="0083218A">
      <w:pPr>
        <w:pStyle w:val="UCCMainText"/>
      </w:pPr>
      <w:r w:rsidRPr="0083218A">
        <w:t>T</w:t>
      </w:r>
      <w:r w:rsidR="00F3373D" w:rsidRPr="0083218A">
        <w:t xml:space="preserve">he </w:t>
      </w:r>
      <w:r w:rsidR="003B074C" w:rsidRPr="0083218A">
        <w:t>main</w:t>
      </w:r>
      <w:r w:rsidR="00F3373D" w:rsidRPr="0083218A">
        <w:t xml:space="preserve"> text of my </w:t>
      </w:r>
      <w:r w:rsidR="003B074C" w:rsidRPr="0083218A">
        <w:t>thesis</w:t>
      </w:r>
      <w:r w:rsidR="00F3373D" w:rsidRPr="0083218A">
        <w:t xml:space="preserve"> goes here. The </w:t>
      </w:r>
      <w:r w:rsidR="003B074C" w:rsidRPr="0083218A">
        <w:t>main</w:t>
      </w:r>
      <w:r w:rsidR="00F3373D" w:rsidRPr="0083218A">
        <w:t xml:space="preserve"> text of my </w:t>
      </w:r>
      <w:r w:rsidR="003B074C" w:rsidRPr="0083218A">
        <w:t>thesis</w:t>
      </w:r>
      <w:r w:rsidR="00F3373D" w:rsidRPr="0083218A">
        <w:t xml:space="preserve"> goes here. The </w:t>
      </w:r>
      <w:r w:rsidR="003B074C" w:rsidRPr="0083218A">
        <w:t>main</w:t>
      </w:r>
      <w:r w:rsidR="00F3373D" w:rsidRPr="0083218A">
        <w:t xml:space="preserve"> text of my </w:t>
      </w:r>
      <w:r w:rsidR="003B074C" w:rsidRPr="0083218A">
        <w:t>thesis</w:t>
      </w:r>
      <w:r w:rsidR="00F3373D" w:rsidRPr="0083218A">
        <w:t xml:space="preserve"> goes here. The </w:t>
      </w:r>
      <w:r w:rsidR="003B074C" w:rsidRPr="0083218A">
        <w:t>main</w:t>
      </w:r>
      <w:r w:rsidR="00F3373D" w:rsidRPr="0083218A">
        <w:t xml:space="preserve"> text of my </w:t>
      </w:r>
      <w:r w:rsidR="003B074C" w:rsidRPr="0083218A">
        <w:t>thesis</w:t>
      </w:r>
      <w:r w:rsidR="00F3373D" w:rsidRPr="0083218A">
        <w:t xml:space="preserve"> goes here. The </w:t>
      </w:r>
      <w:r w:rsidR="003B074C" w:rsidRPr="0083218A">
        <w:t>main</w:t>
      </w:r>
      <w:r w:rsidR="00F3373D" w:rsidRPr="0083218A">
        <w:t xml:space="preserve"> text of my </w:t>
      </w:r>
      <w:r w:rsidR="003B074C" w:rsidRPr="0083218A">
        <w:t>thesis</w:t>
      </w:r>
      <w:r w:rsidR="00F3373D" w:rsidRPr="0083218A">
        <w:t xml:space="preserve"> goes here. The </w:t>
      </w:r>
      <w:r w:rsidR="003B074C" w:rsidRPr="0083218A">
        <w:t>main</w:t>
      </w:r>
      <w:r w:rsidR="00F3373D" w:rsidRPr="0083218A">
        <w:t xml:space="preserve"> text of my </w:t>
      </w:r>
      <w:r w:rsidR="003B074C" w:rsidRPr="0083218A">
        <w:t>thesis</w:t>
      </w:r>
      <w:r w:rsidR="00F3373D" w:rsidRPr="0083218A">
        <w:t xml:space="preserve"> goes here. The </w:t>
      </w:r>
      <w:r w:rsidR="003B074C" w:rsidRPr="0083218A">
        <w:t>main</w:t>
      </w:r>
      <w:r w:rsidR="00F3373D" w:rsidRPr="0083218A">
        <w:t xml:space="preserve"> text of my </w:t>
      </w:r>
      <w:r w:rsidR="003B074C" w:rsidRPr="0083218A">
        <w:t>thesis</w:t>
      </w:r>
      <w:r w:rsidR="00F3373D" w:rsidRPr="0083218A">
        <w:t xml:space="preserve"> goes here. The </w:t>
      </w:r>
      <w:r w:rsidR="003B074C" w:rsidRPr="0083218A">
        <w:t>main</w:t>
      </w:r>
      <w:r w:rsidR="00F3373D" w:rsidRPr="0083218A">
        <w:t xml:space="preserve"> text of my </w:t>
      </w:r>
      <w:r w:rsidR="003B074C" w:rsidRPr="0083218A">
        <w:t>thesis</w:t>
      </w:r>
      <w:r w:rsidR="00F3373D" w:rsidRPr="0083218A">
        <w:t xml:space="preserve"> goes here. </w:t>
      </w:r>
    </w:p>
    <w:p w:rsidR="00FA35BB" w:rsidRPr="0083218A" w:rsidRDefault="00F3373D" w:rsidP="0083218A">
      <w:pPr>
        <w:pStyle w:val="UCCMainText"/>
      </w:pPr>
      <w:r w:rsidRPr="0083218A">
        <w:t xml:space="preserve">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w:t>
      </w:r>
    </w:p>
    <w:p w:rsidR="00C87F94" w:rsidRPr="0083218A" w:rsidRDefault="00F3373D" w:rsidP="0083218A">
      <w:pPr>
        <w:pStyle w:val="UCCMainText"/>
      </w:pPr>
      <w:r w:rsidRPr="0083218A">
        <w:t xml:space="preserve">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w:t>
      </w:r>
      <w:r w:rsidR="00847BBC" w:rsidRPr="0083218A">
        <w:t xml:space="preserve">s here. The </w:t>
      </w:r>
      <w:r w:rsidR="003B074C" w:rsidRPr="0083218A">
        <w:t>main</w:t>
      </w:r>
      <w:r w:rsidR="00847BBC" w:rsidRPr="0083218A">
        <w:t xml:space="preserve"> text of my </w:t>
      </w:r>
      <w:r w:rsidR="003B074C" w:rsidRPr="0083218A">
        <w:t>thesis</w:t>
      </w:r>
      <w:r w:rsidRPr="0083218A">
        <w:t xml:space="preserve"> goes here.</w:t>
      </w:r>
    </w:p>
    <w:p w:rsidR="00847BBC" w:rsidRPr="0083218A" w:rsidRDefault="00847BBC" w:rsidP="0083218A">
      <w:pPr>
        <w:spacing w:line="480" w:lineRule="auto"/>
        <w:jc w:val="both"/>
        <w:sectPr w:rsidR="00847BBC" w:rsidRPr="0083218A" w:rsidSect="00B9289F">
          <w:pgSz w:w="11909" w:h="16834" w:code="9"/>
          <w:pgMar w:top="1440" w:right="1440" w:bottom="1440" w:left="2880" w:header="1440" w:footer="1080" w:gutter="0"/>
          <w:cols w:space="720"/>
          <w:docGrid w:linePitch="360"/>
        </w:sectPr>
      </w:pPr>
    </w:p>
    <w:p w:rsidR="00F3373D" w:rsidRPr="0083218A" w:rsidRDefault="00C87F94" w:rsidP="0083218A">
      <w:pPr>
        <w:pStyle w:val="Heading1"/>
      </w:pPr>
      <w:bookmarkStart w:id="17" w:name="_Toc429429242"/>
      <w:r w:rsidRPr="0083218A">
        <w:t>CHAPTER THREE</w:t>
      </w:r>
      <w:bookmarkEnd w:id="17"/>
    </w:p>
    <w:p w:rsidR="00C87F94" w:rsidRPr="0083218A" w:rsidRDefault="00C87F94" w:rsidP="0083218A">
      <w:pPr>
        <w:pStyle w:val="UCCMainText"/>
      </w:pPr>
      <w:r w:rsidRPr="0083218A">
        <w:tab/>
        <w:t xml:space="preserve">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 The </w:t>
      </w:r>
      <w:r w:rsidR="003B074C" w:rsidRPr="0083218A">
        <w:t>main</w:t>
      </w:r>
      <w:r w:rsidRPr="0083218A">
        <w:t xml:space="preserve"> text of my </w:t>
      </w:r>
      <w:r w:rsidR="003B074C" w:rsidRPr="0083218A">
        <w:t>thesis</w:t>
      </w:r>
      <w:r w:rsidRPr="0083218A">
        <w:t xml:space="preserve"> goes here.</w:t>
      </w:r>
    </w:p>
    <w:p w:rsidR="00C87F94" w:rsidRPr="0083218A" w:rsidRDefault="00C87F94" w:rsidP="0083218A">
      <w:pPr>
        <w:pStyle w:val="UCCMainText"/>
      </w:pPr>
    </w:p>
    <w:p w:rsidR="002E1E1E" w:rsidRPr="0083218A" w:rsidRDefault="00FC3B4A" w:rsidP="0083218A">
      <w:pPr>
        <w:pStyle w:val="UCCFigureCaption"/>
        <w:spacing w:line="480" w:lineRule="auto"/>
        <w:rPr>
          <w:szCs w:val="24"/>
        </w:rPr>
      </w:pPr>
      <w:r w:rsidRPr="0083218A">
        <w:rPr>
          <w:noProof/>
          <w:szCs w:val="24"/>
        </w:rPr>
        <w:drawing>
          <wp:inline distT="0" distB="0" distL="0" distR="0">
            <wp:extent cx="4853940" cy="3215640"/>
            <wp:effectExtent l="0" t="0" r="0" b="0"/>
            <wp:docPr id="3" name="Chart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C87F94" w:rsidRPr="0083218A" w:rsidRDefault="002E1E1E" w:rsidP="0083218A">
      <w:pPr>
        <w:pStyle w:val="Caption"/>
        <w:spacing w:line="480" w:lineRule="auto"/>
        <w:rPr>
          <w:szCs w:val="24"/>
        </w:rPr>
      </w:pPr>
      <w:bookmarkStart w:id="18" w:name="_Toc416377592"/>
      <w:r w:rsidRPr="0083218A">
        <w:rPr>
          <w:szCs w:val="24"/>
        </w:rPr>
        <w:t xml:space="preserve">Figure </w:t>
      </w:r>
      <w:r w:rsidR="007831B6" w:rsidRPr="0083218A">
        <w:rPr>
          <w:szCs w:val="24"/>
        </w:rPr>
        <w:fldChar w:fldCharType="begin"/>
      </w:r>
      <w:r w:rsidRPr="0083218A">
        <w:rPr>
          <w:szCs w:val="24"/>
        </w:rPr>
        <w:instrText xml:space="preserve"> SEQ Figure \* ARABIC </w:instrText>
      </w:r>
      <w:r w:rsidR="007831B6" w:rsidRPr="0083218A">
        <w:rPr>
          <w:szCs w:val="24"/>
        </w:rPr>
        <w:fldChar w:fldCharType="separate"/>
      </w:r>
      <w:r w:rsidR="007925F9" w:rsidRPr="0083218A">
        <w:rPr>
          <w:noProof/>
          <w:szCs w:val="24"/>
        </w:rPr>
        <w:t>2</w:t>
      </w:r>
      <w:r w:rsidR="007831B6" w:rsidRPr="0083218A">
        <w:rPr>
          <w:szCs w:val="24"/>
        </w:rPr>
        <w:fldChar w:fldCharType="end"/>
      </w:r>
      <w:r w:rsidRPr="0083218A">
        <w:rPr>
          <w:szCs w:val="24"/>
        </w:rPr>
        <w:t>: My second figure</w:t>
      </w:r>
      <w:bookmarkEnd w:id="18"/>
    </w:p>
    <w:p w:rsidR="007646A2" w:rsidRPr="0083218A" w:rsidRDefault="007646A2" w:rsidP="0083218A">
      <w:pPr>
        <w:pStyle w:val="UCCMainText"/>
      </w:pPr>
    </w:p>
    <w:p w:rsidR="002857BB" w:rsidRPr="0083218A" w:rsidRDefault="007646A2" w:rsidP="0083218A">
      <w:pPr>
        <w:pStyle w:val="UCCMainText"/>
        <w:ind w:firstLine="0"/>
      </w:pPr>
      <w:r w:rsidRPr="0083218A">
        <w:rPr>
          <w:b/>
        </w:rPr>
        <w:t>NOTE:</w:t>
      </w:r>
    </w:p>
    <w:p w:rsidR="007646A2" w:rsidRPr="0083218A" w:rsidRDefault="007646A2" w:rsidP="0083218A">
      <w:pPr>
        <w:pStyle w:val="UCCMainText"/>
      </w:pPr>
      <w:r w:rsidRPr="0083218A">
        <w:rPr>
          <w:rFonts w:eastAsia="Times New Roman"/>
        </w:rPr>
        <w:t xml:space="preserve">The number of chapters </w:t>
      </w:r>
      <w:r w:rsidR="00E414BB" w:rsidRPr="0083218A">
        <w:rPr>
          <w:rFonts w:eastAsia="Times New Roman"/>
        </w:rPr>
        <w:t xml:space="preserve">of </w:t>
      </w:r>
      <w:r w:rsidRPr="0083218A">
        <w:t xml:space="preserve">a </w:t>
      </w:r>
      <w:proofErr w:type="spellStart"/>
      <w:r w:rsidR="003B074C" w:rsidRPr="0083218A">
        <w:t>thesis</w:t>
      </w:r>
      <w:r w:rsidRPr="0083218A">
        <w:rPr>
          <w:rFonts w:eastAsia="Times New Roman"/>
        </w:rPr>
        <w:t>depends</w:t>
      </w:r>
      <w:proofErr w:type="spellEnd"/>
      <w:r w:rsidRPr="0083218A">
        <w:rPr>
          <w:rFonts w:eastAsia="Times New Roman"/>
        </w:rPr>
        <w:t xml:space="preserve"> upon the subject and type of the research, and discipline. </w:t>
      </w:r>
      <w:r w:rsidR="00E414BB" w:rsidRPr="0083218A">
        <w:rPr>
          <w:rFonts w:eastAsia="Times New Roman"/>
        </w:rPr>
        <w:t>Add o</w:t>
      </w:r>
      <w:r w:rsidRPr="0083218A">
        <w:rPr>
          <w:rFonts w:eastAsia="Times New Roman"/>
        </w:rPr>
        <w:t>ther chapters</w:t>
      </w:r>
      <w:r w:rsidR="00E414BB" w:rsidRPr="0083218A">
        <w:rPr>
          <w:rFonts w:eastAsia="Times New Roman"/>
        </w:rPr>
        <w:t xml:space="preserve"> as you </w:t>
      </w:r>
      <w:r w:rsidR="009D6ADA" w:rsidRPr="0083218A">
        <w:rPr>
          <w:rFonts w:eastAsia="Times New Roman"/>
        </w:rPr>
        <w:t xml:space="preserve">may </w:t>
      </w:r>
      <w:proofErr w:type="spellStart"/>
      <w:proofErr w:type="gramStart"/>
      <w:r w:rsidR="00E414BB" w:rsidRPr="0083218A">
        <w:rPr>
          <w:rFonts w:eastAsia="Times New Roman"/>
        </w:rPr>
        <w:t>require.</w:t>
      </w:r>
      <w:r w:rsidR="00AB0EE0" w:rsidRPr="0083218A">
        <w:rPr>
          <w:rFonts w:eastAsia="Times New Roman"/>
        </w:rPr>
        <w:t>The</w:t>
      </w:r>
      <w:proofErr w:type="spellEnd"/>
      <w:proofErr w:type="gramEnd"/>
      <w:r w:rsidR="00AB0EE0" w:rsidRPr="0083218A">
        <w:rPr>
          <w:rFonts w:eastAsia="Times New Roman"/>
        </w:rPr>
        <w:t xml:space="preserve"> traditional </w:t>
      </w:r>
      <w:r w:rsidR="007F4EE5" w:rsidRPr="0083218A">
        <w:rPr>
          <w:rFonts w:eastAsia="Times New Roman"/>
        </w:rPr>
        <w:t>five-c</w:t>
      </w:r>
      <w:r w:rsidR="00AB0EE0" w:rsidRPr="0083218A">
        <w:rPr>
          <w:rFonts w:eastAsia="Times New Roman"/>
        </w:rPr>
        <w:t xml:space="preserve">hapter </w:t>
      </w:r>
      <w:r w:rsidR="007F4EE5" w:rsidRPr="0083218A">
        <w:rPr>
          <w:rFonts w:eastAsia="Times New Roman"/>
        </w:rPr>
        <w:t xml:space="preserve">format </w:t>
      </w:r>
      <w:r w:rsidR="00AB0EE0" w:rsidRPr="0083218A">
        <w:rPr>
          <w:rFonts w:eastAsia="Times New Roman"/>
        </w:rPr>
        <w:t xml:space="preserve">at UCC </w:t>
      </w:r>
      <w:r w:rsidR="007F4EE5" w:rsidRPr="0083218A">
        <w:rPr>
          <w:rFonts w:eastAsia="Times New Roman"/>
        </w:rPr>
        <w:t>include</w:t>
      </w:r>
      <w:r w:rsidR="00AB0EE0" w:rsidRPr="0083218A">
        <w:rPr>
          <w:rFonts w:eastAsia="Times New Roman"/>
        </w:rPr>
        <w:t xml:space="preserve">: Chapter One – Introduction; Chapter Two – Literature Review; Chapter Three – </w:t>
      </w:r>
      <w:r w:rsidR="007F4EE5" w:rsidRPr="0083218A">
        <w:rPr>
          <w:rFonts w:eastAsia="Times New Roman"/>
        </w:rPr>
        <w:t xml:space="preserve">Research </w:t>
      </w:r>
      <w:r w:rsidR="00AB0EE0" w:rsidRPr="0083218A">
        <w:rPr>
          <w:rFonts w:eastAsia="Times New Roman"/>
        </w:rPr>
        <w:t>Methodology; Chapter Four – Results and Discussion; and Chapter Five – Summary, Conclusions and Recommendations.</w:t>
      </w:r>
    </w:p>
    <w:p w:rsidR="00733BE1" w:rsidRPr="0083218A" w:rsidRDefault="00C87F94" w:rsidP="0083218A">
      <w:pPr>
        <w:pStyle w:val="UCCMainText"/>
      </w:pPr>
      <w:r w:rsidRPr="0083218A">
        <w:tab/>
      </w:r>
    </w:p>
    <w:p w:rsidR="0072455D" w:rsidRPr="0083218A" w:rsidRDefault="0072455D" w:rsidP="0083218A">
      <w:pPr>
        <w:pStyle w:val="UCCMainText"/>
        <w:sectPr w:rsidR="0072455D" w:rsidRPr="0083218A" w:rsidSect="00B9289F">
          <w:pgSz w:w="11909" w:h="16834" w:code="9"/>
          <w:pgMar w:top="1440" w:right="1440" w:bottom="1440" w:left="2880" w:header="1440" w:footer="1080" w:gutter="0"/>
          <w:cols w:space="720"/>
          <w:docGrid w:linePitch="360"/>
        </w:sectPr>
      </w:pPr>
    </w:p>
    <w:p w:rsidR="00C87F94" w:rsidRPr="0083218A" w:rsidRDefault="00F45C38" w:rsidP="0083218A">
      <w:pPr>
        <w:pStyle w:val="Heading1"/>
      </w:pPr>
      <w:bookmarkStart w:id="19" w:name="_Toc429429243"/>
      <w:r w:rsidRPr="0083218A">
        <w:t>REFERENCES</w:t>
      </w:r>
      <w:bookmarkEnd w:id="19"/>
    </w:p>
    <w:p w:rsidR="00EA4B26" w:rsidRPr="0083218A" w:rsidRDefault="00EA4B26" w:rsidP="0083218A">
      <w:pPr>
        <w:pStyle w:val="UCCBibliography"/>
        <w:spacing w:line="480" w:lineRule="auto"/>
        <w:ind w:left="360" w:hanging="360"/>
        <w:rPr>
          <w:b w:val="0"/>
          <w:i/>
          <w:szCs w:val="24"/>
        </w:rPr>
      </w:pPr>
      <w:r w:rsidRPr="0083218A">
        <w:rPr>
          <w:b w:val="0"/>
          <w:i/>
          <w:szCs w:val="24"/>
        </w:rPr>
        <w:t xml:space="preserve">This is my </w:t>
      </w:r>
      <w:r w:rsidR="007C5420" w:rsidRPr="0083218A">
        <w:rPr>
          <w:b w:val="0"/>
          <w:i/>
          <w:szCs w:val="24"/>
        </w:rPr>
        <w:t>references based on the APA style format</w:t>
      </w:r>
      <w:r w:rsidRPr="0083218A">
        <w:rPr>
          <w:b w:val="0"/>
          <w:i/>
          <w:szCs w:val="24"/>
        </w:rPr>
        <w:t xml:space="preserve">. </w:t>
      </w:r>
      <w:r w:rsidR="007C5420" w:rsidRPr="0083218A">
        <w:rPr>
          <w:b w:val="0"/>
          <w:i/>
          <w:szCs w:val="24"/>
        </w:rPr>
        <w:t xml:space="preserve">This is my references based on the APA style </w:t>
      </w:r>
      <w:proofErr w:type="spellStart"/>
      <w:proofErr w:type="gramStart"/>
      <w:r w:rsidR="007C5420" w:rsidRPr="0083218A">
        <w:rPr>
          <w:b w:val="0"/>
          <w:i/>
          <w:szCs w:val="24"/>
        </w:rPr>
        <w:t>format.This</w:t>
      </w:r>
      <w:proofErr w:type="spellEnd"/>
      <w:proofErr w:type="gramEnd"/>
      <w:r w:rsidR="007C5420" w:rsidRPr="0083218A">
        <w:rPr>
          <w:b w:val="0"/>
          <w:i/>
          <w:szCs w:val="24"/>
        </w:rPr>
        <w:t xml:space="preserve"> is my references based on the APA style </w:t>
      </w:r>
      <w:proofErr w:type="spellStart"/>
      <w:r w:rsidR="007C5420" w:rsidRPr="0083218A">
        <w:rPr>
          <w:b w:val="0"/>
          <w:i/>
          <w:szCs w:val="24"/>
        </w:rPr>
        <w:t>format.This</w:t>
      </w:r>
      <w:proofErr w:type="spellEnd"/>
      <w:r w:rsidR="007C5420" w:rsidRPr="0083218A">
        <w:rPr>
          <w:b w:val="0"/>
          <w:i/>
          <w:szCs w:val="24"/>
        </w:rPr>
        <w:t xml:space="preserve"> is my references based on the APA style </w:t>
      </w:r>
      <w:proofErr w:type="spellStart"/>
      <w:r w:rsidR="007C5420" w:rsidRPr="0083218A">
        <w:rPr>
          <w:b w:val="0"/>
          <w:i/>
          <w:szCs w:val="24"/>
        </w:rPr>
        <w:t>format.This</w:t>
      </w:r>
      <w:proofErr w:type="spellEnd"/>
      <w:r w:rsidR="007C5420" w:rsidRPr="0083218A">
        <w:rPr>
          <w:b w:val="0"/>
          <w:i/>
          <w:szCs w:val="24"/>
        </w:rPr>
        <w:t xml:space="preserve"> is my references based on the APA style format.</w:t>
      </w:r>
    </w:p>
    <w:p w:rsidR="00C04661" w:rsidRPr="0083218A" w:rsidRDefault="00C04661" w:rsidP="0083218A">
      <w:pPr>
        <w:pStyle w:val="UCCBibliography"/>
        <w:spacing w:line="480" w:lineRule="auto"/>
        <w:ind w:left="360" w:hanging="360"/>
        <w:rPr>
          <w:b w:val="0"/>
          <w:szCs w:val="24"/>
        </w:rPr>
      </w:pPr>
      <w:proofErr w:type="spellStart"/>
      <w:r w:rsidRPr="0083218A">
        <w:rPr>
          <w:b w:val="0"/>
          <w:szCs w:val="24"/>
        </w:rPr>
        <w:t>Akeredolu</w:t>
      </w:r>
      <w:proofErr w:type="spellEnd"/>
      <w:r w:rsidRPr="0083218A">
        <w:rPr>
          <w:b w:val="0"/>
          <w:szCs w:val="24"/>
        </w:rPr>
        <w:t xml:space="preserve">-Ale, E. O. (1975).  </w:t>
      </w:r>
      <w:r w:rsidRPr="0083218A">
        <w:rPr>
          <w:b w:val="0"/>
          <w:i/>
          <w:szCs w:val="24"/>
        </w:rPr>
        <w:t>The underdevelopment of indigenous entrepreneurship in Nigeria.</w:t>
      </w:r>
      <w:r w:rsidRPr="0083218A">
        <w:rPr>
          <w:b w:val="0"/>
          <w:szCs w:val="24"/>
        </w:rPr>
        <w:t xml:space="preserve">  Ibadan, Nigeria:  Ibadan University Press.</w:t>
      </w:r>
    </w:p>
    <w:p w:rsidR="00C04661" w:rsidRPr="0083218A" w:rsidRDefault="00C04661" w:rsidP="0083218A">
      <w:pPr>
        <w:pStyle w:val="UCCBibliography"/>
        <w:spacing w:line="480" w:lineRule="auto"/>
        <w:ind w:left="360" w:hanging="360"/>
        <w:rPr>
          <w:b w:val="0"/>
          <w:szCs w:val="24"/>
        </w:rPr>
      </w:pPr>
      <w:proofErr w:type="spellStart"/>
      <w:r w:rsidRPr="0083218A">
        <w:rPr>
          <w:b w:val="0"/>
          <w:szCs w:val="24"/>
        </w:rPr>
        <w:t>Akplu</w:t>
      </w:r>
      <w:proofErr w:type="spellEnd"/>
      <w:r w:rsidRPr="0083218A">
        <w:rPr>
          <w:b w:val="0"/>
          <w:szCs w:val="24"/>
        </w:rPr>
        <w:t xml:space="preserve">, H. F. (1998).  </w:t>
      </w:r>
      <w:r w:rsidRPr="0083218A">
        <w:rPr>
          <w:b w:val="0"/>
          <w:i/>
          <w:szCs w:val="24"/>
        </w:rPr>
        <w:t>Transfer of entrepreneurial training in small enterprise development in Ghana</w:t>
      </w:r>
      <w:r w:rsidRPr="0083218A">
        <w:rPr>
          <w:b w:val="0"/>
          <w:szCs w:val="24"/>
        </w:rPr>
        <w:t xml:space="preserve">.  Unpublished doctoral </w:t>
      </w:r>
      <w:r w:rsidR="003B074C" w:rsidRPr="0083218A">
        <w:rPr>
          <w:b w:val="0"/>
          <w:szCs w:val="24"/>
        </w:rPr>
        <w:t>thesis</w:t>
      </w:r>
      <w:r w:rsidRPr="0083218A">
        <w:rPr>
          <w:b w:val="0"/>
          <w:szCs w:val="24"/>
        </w:rPr>
        <w:t>, Department of Vocational and Technical Education, University of Illinois, Urbana-Champaign.</w:t>
      </w:r>
    </w:p>
    <w:p w:rsidR="009727C5" w:rsidRPr="0083218A" w:rsidRDefault="009727C5" w:rsidP="0083218A">
      <w:pPr>
        <w:pStyle w:val="UCCBibliography"/>
        <w:spacing w:line="480" w:lineRule="auto"/>
        <w:rPr>
          <w:b w:val="0"/>
          <w:szCs w:val="24"/>
        </w:rPr>
        <w:sectPr w:rsidR="009727C5" w:rsidRPr="0083218A" w:rsidSect="00B9289F">
          <w:pgSz w:w="11909" w:h="16834" w:code="9"/>
          <w:pgMar w:top="1440" w:right="1440" w:bottom="1440" w:left="2880" w:header="1440" w:footer="1080" w:gutter="0"/>
          <w:cols w:space="720"/>
          <w:docGrid w:linePitch="360"/>
        </w:sectPr>
      </w:pPr>
    </w:p>
    <w:p w:rsidR="009727C5" w:rsidRPr="0083218A" w:rsidRDefault="009714B7" w:rsidP="0083218A">
      <w:pPr>
        <w:pStyle w:val="Heading1"/>
      </w:pPr>
      <w:bookmarkStart w:id="20" w:name="_Toc429429244"/>
      <w:r w:rsidRPr="0083218A">
        <w:t>APPENDICES</w:t>
      </w:r>
      <w:bookmarkEnd w:id="20"/>
    </w:p>
    <w:p w:rsidR="00F45C38" w:rsidRPr="0083218A" w:rsidRDefault="00F45C38" w:rsidP="0083218A">
      <w:pPr>
        <w:pStyle w:val="UCCMainText"/>
        <w:rPr>
          <w:i/>
        </w:rPr>
      </w:pPr>
      <w:r w:rsidRPr="0083218A">
        <w:rPr>
          <w:i/>
        </w:rPr>
        <w:t>[This is where your appendix goes. You can have as many appendices as you wish.]</w:t>
      </w:r>
    </w:p>
    <w:sectPr w:rsidR="00F45C38" w:rsidRPr="0083218A" w:rsidSect="00B9289F">
      <w:pgSz w:w="11909" w:h="16834" w:code="9"/>
      <w:pgMar w:top="1440" w:right="1440" w:bottom="1440" w:left="2880" w:header="1440" w:footer="10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3452" w:rsidRDefault="00103452" w:rsidP="002112A8">
      <w:r>
        <w:separator/>
      </w:r>
    </w:p>
  </w:endnote>
  <w:endnote w:type="continuationSeparator" w:id="0">
    <w:p w:rsidR="00103452" w:rsidRDefault="00103452" w:rsidP="002112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052A" w:rsidRDefault="007831B6">
    <w:pPr>
      <w:pStyle w:val="Footer"/>
      <w:jc w:val="center"/>
    </w:pPr>
    <w:r>
      <w:fldChar w:fldCharType="begin"/>
    </w:r>
    <w:r w:rsidR="007D052A">
      <w:instrText xml:space="preserve"> PAGE   \* MERGEFORMAT </w:instrText>
    </w:r>
    <w:r>
      <w:fldChar w:fldCharType="separate"/>
    </w:r>
    <w:r w:rsidR="007D052A">
      <w:rPr>
        <w:noProof/>
      </w:rPr>
      <w:t>i</w:t>
    </w:r>
    <w:r>
      <w:rPr>
        <w:noProof/>
      </w:rPr>
      <w:fldChar w:fldCharType="end"/>
    </w:r>
  </w:p>
  <w:p w:rsidR="00BF22C8" w:rsidRDefault="00BF22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052A" w:rsidRDefault="007831B6">
    <w:pPr>
      <w:pStyle w:val="Footer"/>
      <w:jc w:val="center"/>
    </w:pPr>
    <w:r>
      <w:fldChar w:fldCharType="begin"/>
    </w:r>
    <w:r w:rsidR="007D052A">
      <w:instrText xml:space="preserve"> PAGE   \* MERGEFORMAT </w:instrText>
    </w:r>
    <w:r>
      <w:fldChar w:fldCharType="separate"/>
    </w:r>
    <w:r w:rsidR="005C7570">
      <w:rPr>
        <w:noProof/>
      </w:rPr>
      <w:t>ix</w:t>
    </w:r>
    <w:r>
      <w:rPr>
        <w:noProof/>
      </w:rPr>
      <w:fldChar w:fldCharType="end"/>
    </w:r>
  </w:p>
  <w:p w:rsidR="00FA72B7" w:rsidRDefault="00FA72B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052A" w:rsidRDefault="007D052A">
    <w:pPr>
      <w:pStyle w:val="Footer"/>
      <w:jc w:val="center"/>
    </w:pPr>
  </w:p>
  <w:p w:rsidR="007D052A" w:rsidRDefault="007D052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5256" w:rsidRDefault="007831B6">
    <w:pPr>
      <w:pStyle w:val="Footer"/>
      <w:jc w:val="center"/>
    </w:pPr>
    <w:r>
      <w:fldChar w:fldCharType="begin"/>
    </w:r>
    <w:r w:rsidR="00475256">
      <w:instrText xml:space="preserve"> PAGE   \* MERGEFORMAT </w:instrText>
    </w:r>
    <w:r>
      <w:fldChar w:fldCharType="separate"/>
    </w:r>
    <w:r w:rsidR="00F665C2">
      <w:rPr>
        <w:noProof/>
      </w:rPr>
      <w:t>iii</w:t>
    </w:r>
    <w:r>
      <w:rPr>
        <w:noProof/>
      </w:rPr>
      <w:fldChar w:fldCharType="end"/>
    </w:r>
  </w:p>
  <w:p w:rsidR="007D052A" w:rsidRDefault="007D052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3839" w:rsidRDefault="007831B6">
    <w:pPr>
      <w:pStyle w:val="Footer"/>
      <w:jc w:val="center"/>
    </w:pPr>
    <w:r>
      <w:fldChar w:fldCharType="begin"/>
    </w:r>
    <w:r w:rsidR="00013839">
      <w:instrText xml:space="preserve"> PAGE   \* MERGEFORMAT </w:instrText>
    </w:r>
    <w:r>
      <w:fldChar w:fldCharType="separate"/>
    </w:r>
    <w:r w:rsidR="005C7570">
      <w:rPr>
        <w:noProof/>
      </w:rPr>
      <w:t>5</w:t>
    </w:r>
    <w:r>
      <w:rPr>
        <w:noProof/>
      </w:rPr>
      <w:fldChar w:fldCharType="end"/>
    </w:r>
  </w:p>
  <w:p w:rsidR="00013839" w:rsidRDefault="00013839">
    <w:pPr>
      <w:pStyle w:val="Footer"/>
    </w:pPr>
  </w:p>
  <w:p w:rsidR="004A6112" w:rsidRDefault="004A6112"/>
  <w:p w:rsidR="004A6112" w:rsidRDefault="004A6112"/>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3839" w:rsidRDefault="000138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3452" w:rsidRDefault="00103452" w:rsidP="002112A8">
      <w:r>
        <w:separator/>
      </w:r>
    </w:p>
  </w:footnote>
  <w:footnote w:type="continuationSeparator" w:id="0">
    <w:p w:rsidR="00103452" w:rsidRDefault="00103452" w:rsidP="002112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3839" w:rsidRDefault="00013839" w:rsidP="00C87F94">
    <w:pPr>
      <w:pStyle w:val="Header"/>
      <w:ind w:right="360"/>
    </w:pPr>
  </w:p>
  <w:p w:rsidR="004A6112" w:rsidRDefault="004A6112"/>
  <w:p w:rsidR="004A6112" w:rsidRDefault="004A611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3839" w:rsidRDefault="007831B6" w:rsidP="00C87F94">
    <w:pPr>
      <w:pStyle w:val="Header"/>
      <w:framePr w:wrap="around" w:vAnchor="text" w:hAnchor="margin" w:xAlign="right" w:y="1"/>
      <w:rPr>
        <w:rStyle w:val="PageNumber"/>
      </w:rPr>
    </w:pPr>
    <w:r>
      <w:rPr>
        <w:rStyle w:val="PageNumber"/>
      </w:rPr>
      <w:fldChar w:fldCharType="begin"/>
    </w:r>
    <w:r w:rsidR="00013839">
      <w:rPr>
        <w:rStyle w:val="PageNumber"/>
      </w:rPr>
      <w:instrText xml:space="preserve">PAGE  </w:instrText>
    </w:r>
    <w:r>
      <w:rPr>
        <w:rStyle w:val="PageNumber"/>
      </w:rPr>
      <w:fldChar w:fldCharType="separate"/>
    </w:r>
    <w:r w:rsidR="00013839">
      <w:rPr>
        <w:rStyle w:val="PageNumber"/>
        <w:noProof/>
      </w:rPr>
      <w:t>1</w:t>
    </w:r>
    <w:r>
      <w:rPr>
        <w:rStyle w:val="PageNumber"/>
      </w:rPr>
      <w:fldChar w:fldCharType="end"/>
    </w:r>
  </w:p>
  <w:p w:rsidR="00013839" w:rsidRDefault="00013839" w:rsidP="00C87F94">
    <w:pPr>
      <w:pStyle w:val="Header"/>
      <w:ind w:right="360"/>
    </w:pPr>
  </w:p>
  <w:p w:rsidR="004A6112" w:rsidRDefault="004A6112"/>
  <w:p w:rsidR="004A6112" w:rsidRDefault="004A611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E7457"/>
    <w:multiLevelType w:val="hybridMultilevel"/>
    <w:tmpl w:val="E1561D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2456E4"/>
    <w:multiLevelType w:val="hybridMultilevel"/>
    <w:tmpl w:val="841A83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6B0E77"/>
    <w:multiLevelType w:val="hybridMultilevel"/>
    <w:tmpl w:val="36EAF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B45B7E"/>
    <w:multiLevelType w:val="hybridMultilevel"/>
    <w:tmpl w:val="55FC01AA"/>
    <w:lvl w:ilvl="0" w:tplc="A1D84DA8">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626022"/>
    <w:multiLevelType w:val="hybridMultilevel"/>
    <w:tmpl w:val="D9DA0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F30D75"/>
    <w:multiLevelType w:val="hybridMultilevel"/>
    <w:tmpl w:val="6008820C"/>
    <w:lvl w:ilvl="0" w:tplc="A1D84DA8">
      <w:start w:val="1"/>
      <w:numFmt w:val="decimal"/>
      <w:lvlText w:val="%1."/>
      <w:lvlJc w:val="left"/>
      <w:pPr>
        <w:ind w:left="1080" w:hanging="720"/>
      </w:pPr>
      <w:rPr>
        <w:rFonts w:hint="default"/>
      </w:rPr>
    </w:lvl>
    <w:lvl w:ilvl="1" w:tplc="9F46D832">
      <w:start w:val="1"/>
      <w:numFmt w:val="bullet"/>
      <w:lvlText w:val=""/>
      <w:lvlJc w:val="left"/>
      <w:pPr>
        <w:ind w:left="1800" w:hanging="720"/>
      </w:pPr>
      <w:rPr>
        <w:rFonts w:ascii="Symbol" w:eastAsia="MS Mincho" w:hAnsi="Symbol"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9E6EBC"/>
    <w:multiLevelType w:val="multilevel"/>
    <w:tmpl w:val="AAB6A8D8"/>
    <w:lvl w:ilvl="0">
      <w:start w:val="1"/>
      <w:numFmt w:val="decimal"/>
      <w:lvlText w:val="%1."/>
      <w:lvlJc w:val="left"/>
      <w:pPr>
        <w:ind w:left="103" w:hanging="355"/>
      </w:pPr>
      <w:rPr>
        <w:rFonts w:ascii="Times New Roman" w:eastAsia="Times New Roman" w:hAnsi="Times New Roman" w:cs="Times New Roman" w:hint="default"/>
        <w:w w:val="102"/>
        <w:sz w:val="20"/>
        <w:szCs w:val="20"/>
        <w:lang w:val="en-US" w:eastAsia="en-US" w:bidi="ar-SA"/>
      </w:rPr>
    </w:lvl>
    <w:lvl w:ilvl="1">
      <w:start w:val="1"/>
      <w:numFmt w:val="decimal"/>
      <w:lvlText w:val="%1.%2."/>
      <w:lvlJc w:val="left"/>
      <w:pPr>
        <w:ind w:left="869" w:hanging="508"/>
        <w:jc w:val="right"/>
      </w:pPr>
      <w:rPr>
        <w:rFonts w:ascii="Times New Roman" w:eastAsia="Times New Roman" w:hAnsi="Times New Roman" w:cs="Times New Roman" w:hint="default"/>
        <w:w w:val="102"/>
        <w:sz w:val="20"/>
        <w:szCs w:val="20"/>
        <w:lang w:val="en-US" w:eastAsia="en-US" w:bidi="ar-SA"/>
      </w:rPr>
    </w:lvl>
    <w:lvl w:ilvl="2">
      <w:numFmt w:val="bullet"/>
      <w:lvlText w:val="•"/>
      <w:lvlJc w:val="left"/>
      <w:pPr>
        <w:ind w:left="3340" w:hanging="508"/>
      </w:pPr>
      <w:rPr>
        <w:rFonts w:hint="default"/>
        <w:lang w:val="en-US" w:eastAsia="en-US" w:bidi="ar-SA"/>
      </w:rPr>
    </w:lvl>
    <w:lvl w:ilvl="3">
      <w:numFmt w:val="bullet"/>
      <w:lvlText w:val="•"/>
      <w:lvlJc w:val="left"/>
      <w:pPr>
        <w:ind w:left="3942" w:hanging="508"/>
      </w:pPr>
      <w:rPr>
        <w:rFonts w:hint="default"/>
        <w:lang w:val="en-US" w:eastAsia="en-US" w:bidi="ar-SA"/>
      </w:rPr>
    </w:lvl>
    <w:lvl w:ilvl="4">
      <w:numFmt w:val="bullet"/>
      <w:lvlText w:val="•"/>
      <w:lvlJc w:val="left"/>
      <w:pPr>
        <w:ind w:left="4545" w:hanging="508"/>
      </w:pPr>
      <w:rPr>
        <w:rFonts w:hint="default"/>
        <w:lang w:val="en-US" w:eastAsia="en-US" w:bidi="ar-SA"/>
      </w:rPr>
    </w:lvl>
    <w:lvl w:ilvl="5">
      <w:numFmt w:val="bullet"/>
      <w:lvlText w:val="•"/>
      <w:lvlJc w:val="left"/>
      <w:pPr>
        <w:ind w:left="5147" w:hanging="508"/>
      </w:pPr>
      <w:rPr>
        <w:rFonts w:hint="default"/>
        <w:lang w:val="en-US" w:eastAsia="en-US" w:bidi="ar-SA"/>
      </w:rPr>
    </w:lvl>
    <w:lvl w:ilvl="6">
      <w:numFmt w:val="bullet"/>
      <w:lvlText w:val="•"/>
      <w:lvlJc w:val="left"/>
      <w:pPr>
        <w:ind w:left="5750" w:hanging="508"/>
      </w:pPr>
      <w:rPr>
        <w:rFonts w:hint="default"/>
        <w:lang w:val="en-US" w:eastAsia="en-US" w:bidi="ar-SA"/>
      </w:rPr>
    </w:lvl>
    <w:lvl w:ilvl="7">
      <w:numFmt w:val="bullet"/>
      <w:lvlText w:val="•"/>
      <w:lvlJc w:val="left"/>
      <w:pPr>
        <w:ind w:left="6352" w:hanging="508"/>
      </w:pPr>
      <w:rPr>
        <w:rFonts w:hint="default"/>
        <w:lang w:val="en-US" w:eastAsia="en-US" w:bidi="ar-SA"/>
      </w:rPr>
    </w:lvl>
    <w:lvl w:ilvl="8">
      <w:numFmt w:val="bullet"/>
      <w:lvlText w:val="•"/>
      <w:lvlJc w:val="left"/>
      <w:pPr>
        <w:ind w:left="6955" w:hanging="508"/>
      </w:pPr>
      <w:rPr>
        <w:rFonts w:hint="default"/>
        <w:lang w:val="en-US" w:eastAsia="en-US" w:bidi="ar-SA"/>
      </w:rPr>
    </w:lvl>
  </w:abstractNum>
  <w:abstractNum w:abstractNumId="7" w15:restartNumberingAfterBreak="0">
    <w:nsid w:val="71A76B9F"/>
    <w:multiLevelType w:val="hybridMultilevel"/>
    <w:tmpl w:val="A26A4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96072F"/>
    <w:multiLevelType w:val="hybridMultilevel"/>
    <w:tmpl w:val="76C611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4"/>
  </w:num>
  <w:num w:numId="4">
    <w:abstractNumId w:val="2"/>
  </w:num>
  <w:num w:numId="5">
    <w:abstractNumId w:val="8"/>
  </w:num>
  <w:num w:numId="6">
    <w:abstractNumId w:val="5"/>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5F9"/>
    <w:rsid w:val="0000435C"/>
    <w:rsid w:val="00013839"/>
    <w:rsid w:val="0002417E"/>
    <w:rsid w:val="0002605C"/>
    <w:rsid w:val="0003700C"/>
    <w:rsid w:val="00052860"/>
    <w:rsid w:val="00056C07"/>
    <w:rsid w:val="00065AA7"/>
    <w:rsid w:val="00067961"/>
    <w:rsid w:val="00074A42"/>
    <w:rsid w:val="000831D6"/>
    <w:rsid w:val="000A05E4"/>
    <w:rsid w:val="000B2108"/>
    <w:rsid w:val="000C61CE"/>
    <w:rsid w:val="000D41D7"/>
    <w:rsid w:val="000D58DB"/>
    <w:rsid w:val="000E77DA"/>
    <w:rsid w:val="000F4C00"/>
    <w:rsid w:val="00103452"/>
    <w:rsid w:val="001126FC"/>
    <w:rsid w:val="001131FF"/>
    <w:rsid w:val="00114739"/>
    <w:rsid w:val="00166E0B"/>
    <w:rsid w:val="0017012A"/>
    <w:rsid w:val="001A02FD"/>
    <w:rsid w:val="001A2DB0"/>
    <w:rsid w:val="001B6AA5"/>
    <w:rsid w:val="001B7E45"/>
    <w:rsid w:val="001D0021"/>
    <w:rsid w:val="001E7ADB"/>
    <w:rsid w:val="001F37C2"/>
    <w:rsid w:val="001F7D34"/>
    <w:rsid w:val="00203577"/>
    <w:rsid w:val="002112A8"/>
    <w:rsid w:val="00241164"/>
    <w:rsid w:val="0024443F"/>
    <w:rsid w:val="00245DB7"/>
    <w:rsid w:val="00247C52"/>
    <w:rsid w:val="00277A3B"/>
    <w:rsid w:val="002857BB"/>
    <w:rsid w:val="00285A2F"/>
    <w:rsid w:val="002925F4"/>
    <w:rsid w:val="002B6C5F"/>
    <w:rsid w:val="002C2DE9"/>
    <w:rsid w:val="002C39A9"/>
    <w:rsid w:val="002D178C"/>
    <w:rsid w:val="002D2BC3"/>
    <w:rsid w:val="002D7EC6"/>
    <w:rsid w:val="002E16D3"/>
    <w:rsid w:val="002E1E1E"/>
    <w:rsid w:val="002E2443"/>
    <w:rsid w:val="002F07CA"/>
    <w:rsid w:val="00302691"/>
    <w:rsid w:val="0031375B"/>
    <w:rsid w:val="00322151"/>
    <w:rsid w:val="003246FA"/>
    <w:rsid w:val="0033094A"/>
    <w:rsid w:val="0033412A"/>
    <w:rsid w:val="003364EE"/>
    <w:rsid w:val="003378A5"/>
    <w:rsid w:val="00354646"/>
    <w:rsid w:val="003547DD"/>
    <w:rsid w:val="00360DFB"/>
    <w:rsid w:val="00364ED3"/>
    <w:rsid w:val="0037001D"/>
    <w:rsid w:val="00385367"/>
    <w:rsid w:val="003A5753"/>
    <w:rsid w:val="003B074C"/>
    <w:rsid w:val="003C4BE7"/>
    <w:rsid w:val="003D27EE"/>
    <w:rsid w:val="00404A7F"/>
    <w:rsid w:val="004065AF"/>
    <w:rsid w:val="00456A75"/>
    <w:rsid w:val="004579BB"/>
    <w:rsid w:val="00475256"/>
    <w:rsid w:val="004A6112"/>
    <w:rsid w:val="004B781E"/>
    <w:rsid w:val="004C393B"/>
    <w:rsid w:val="004C54BA"/>
    <w:rsid w:val="004D08E3"/>
    <w:rsid w:val="004D5416"/>
    <w:rsid w:val="00503EBA"/>
    <w:rsid w:val="00511BCF"/>
    <w:rsid w:val="00511D01"/>
    <w:rsid w:val="005431F0"/>
    <w:rsid w:val="005533AA"/>
    <w:rsid w:val="0055649E"/>
    <w:rsid w:val="00586307"/>
    <w:rsid w:val="005868E2"/>
    <w:rsid w:val="005C7570"/>
    <w:rsid w:val="005F1D96"/>
    <w:rsid w:val="005F2A6A"/>
    <w:rsid w:val="006028BE"/>
    <w:rsid w:val="0060535A"/>
    <w:rsid w:val="006259C5"/>
    <w:rsid w:val="00626FD0"/>
    <w:rsid w:val="006324D1"/>
    <w:rsid w:val="006524CA"/>
    <w:rsid w:val="006547A2"/>
    <w:rsid w:val="00660784"/>
    <w:rsid w:val="00664694"/>
    <w:rsid w:val="00672BEE"/>
    <w:rsid w:val="00675CDE"/>
    <w:rsid w:val="00677AD3"/>
    <w:rsid w:val="0069416F"/>
    <w:rsid w:val="006B05E8"/>
    <w:rsid w:val="006C767D"/>
    <w:rsid w:val="006E5241"/>
    <w:rsid w:val="006E59B3"/>
    <w:rsid w:val="006F428F"/>
    <w:rsid w:val="00714482"/>
    <w:rsid w:val="00717968"/>
    <w:rsid w:val="00724053"/>
    <w:rsid w:val="0072455D"/>
    <w:rsid w:val="00733BE1"/>
    <w:rsid w:val="00742D11"/>
    <w:rsid w:val="00750763"/>
    <w:rsid w:val="007646A2"/>
    <w:rsid w:val="007831B6"/>
    <w:rsid w:val="00783986"/>
    <w:rsid w:val="0079100E"/>
    <w:rsid w:val="007925F9"/>
    <w:rsid w:val="007C5420"/>
    <w:rsid w:val="007D052A"/>
    <w:rsid w:val="007D0AA9"/>
    <w:rsid w:val="007D7A80"/>
    <w:rsid w:val="007E5879"/>
    <w:rsid w:val="007F2F02"/>
    <w:rsid w:val="007F4EE5"/>
    <w:rsid w:val="007F6B95"/>
    <w:rsid w:val="0080473D"/>
    <w:rsid w:val="00805A14"/>
    <w:rsid w:val="0083218A"/>
    <w:rsid w:val="00847BBC"/>
    <w:rsid w:val="00854506"/>
    <w:rsid w:val="00854675"/>
    <w:rsid w:val="00864EEA"/>
    <w:rsid w:val="0088717A"/>
    <w:rsid w:val="008A566E"/>
    <w:rsid w:val="008B0B42"/>
    <w:rsid w:val="008D3567"/>
    <w:rsid w:val="008D4D71"/>
    <w:rsid w:val="009022AF"/>
    <w:rsid w:val="00903F84"/>
    <w:rsid w:val="00904790"/>
    <w:rsid w:val="00922090"/>
    <w:rsid w:val="009226A6"/>
    <w:rsid w:val="00930CDA"/>
    <w:rsid w:val="00933552"/>
    <w:rsid w:val="00957AE1"/>
    <w:rsid w:val="009714B7"/>
    <w:rsid w:val="009727C5"/>
    <w:rsid w:val="00983768"/>
    <w:rsid w:val="00987C65"/>
    <w:rsid w:val="0099298B"/>
    <w:rsid w:val="009B2F28"/>
    <w:rsid w:val="009B5312"/>
    <w:rsid w:val="009D6ADA"/>
    <w:rsid w:val="009F107A"/>
    <w:rsid w:val="00A11277"/>
    <w:rsid w:val="00A16A79"/>
    <w:rsid w:val="00A176E3"/>
    <w:rsid w:val="00A44031"/>
    <w:rsid w:val="00A546BD"/>
    <w:rsid w:val="00A70231"/>
    <w:rsid w:val="00A71CE2"/>
    <w:rsid w:val="00A77C56"/>
    <w:rsid w:val="00A80333"/>
    <w:rsid w:val="00A82072"/>
    <w:rsid w:val="00A87336"/>
    <w:rsid w:val="00A87ECA"/>
    <w:rsid w:val="00AA1AFE"/>
    <w:rsid w:val="00AB0EE0"/>
    <w:rsid w:val="00AC5F86"/>
    <w:rsid w:val="00AD4CAF"/>
    <w:rsid w:val="00AE0CFB"/>
    <w:rsid w:val="00B10CF9"/>
    <w:rsid w:val="00B22DD9"/>
    <w:rsid w:val="00B23D18"/>
    <w:rsid w:val="00B26958"/>
    <w:rsid w:val="00B32885"/>
    <w:rsid w:val="00B73F1F"/>
    <w:rsid w:val="00B85A7C"/>
    <w:rsid w:val="00B904AA"/>
    <w:rsid w:val="00B9289F"/>
    <w:rsid w:val="00BA10BC"/>
    <w:rsid w:val="00BB33E7"/>
    <w:rsid w:val="00BD707A"/>
    <w:rsid w:val="00BD7A28"/>
    <w:rsid w:val="00BF22C8"/>
    <w:rsid w:val="00BF2A2B"/>
    <w:rsid w:val="00BF3BB0"/>
    <w:rsid w:val="00C006EF"/>
    <w:rsid w:val="00C03C03"/>
    <w:rsid w:val="00C045D3"/>
    <w:rsid w:val="00C04661"/>
    <w:rsid w:val="00C06509"/>
    <w:rsid w:val="00C45D54"/>
    <w:rsid w:val="00C55D9A"/>
    <w:rsid w:val="00C64628"/>
    <w:rsid w:val="00C87F94"/>
    <w:rsid w:val="00CB07D3"/>
    <w:rsid w:val="00CB559B"/>
    <w:rsid w:val="00CB7316"/>
    <w:rsid w:val="00CB78ED"/>
    <w:rsid w:val="00CD31D0"/>
    <w:rsid w:val="00CE4B5D"/>
    <w:rsid w:val="00CF1ABF"/>
    <w:rsid w:val="00D13F2D"/>
    <w:rsid w:val="00D22338"/>
    <w:rsid w:val="00D35439"/>
    <w:rsid w:val="00D44CB0"/>
    <w:rsid w:val="00D470B4"/>
    <w:rsid w:val="00D530A1"/>
    <w:rsid w:val="00D760CF"/>
    <w:rsid w:val="00D96B4F"/>
    <w:rsid w:val="00DA1AB7"/>
    <w:rsid w:val="00DE4D30"/>
    <w:rsid w:val="00DE6E79"/>
    <w:rsid w:val="00E12E78"/>
    <w:rsid w:val="00E21CBC"/>
    <w:rsid w:val="00E33A14"/>
    <w:rsid w:val="00E34AD4"/>
    <w:rsid w:val="00E414BB"/>
    <w:rsid w:val="00E54D53"/>
    <w:rsid w:val="00E62B66"/>
    <w:rsid w:val="00E85B34"/>
    <w:rsid w:val="00E95697"/>
    <w:rsid w:val="00EA4B26"/>
    <w:rsid w:val="00EA5A4C"/>
    <w:rsid w:val="00EB1A1D"/>
    <w:rsid w:val="00ED3F96"/>
    <w:rsid w:val="00ED4401"/>
    <w:rsid w:val="00ED4465"/>
    <w:rsid w:val="00F033A6"/>
    <w:rsid w:val="00F05B23"/>
    <w:rsid w:val="00F177F5"/>
    <w:rsid w:val="00F17D1D"/>
    <w:rsid w:val="00F3373D"/>
    <w:rsid w:val="00F43944"/>
    <w:rsid w:val="00F45C38"/>
    <w:rsid w:val="00F501F8"/>
    <w:rsid w:val="00F5407E"/>
    <w:rsid w:val="00F55E2B"/>
    <w:rsid w:val="00F56F5D"/>
    <w:rsid w:val="00F570B4"/>
    <w:rsid w:val="00F665C2"/>
    <w:rsid w:val="00F95456"/>
    <w:rsid w:val="00FA35BB"/>
    <w:rsid w:val="00FA72B7"/>
    <w:rsid w:val="00FC0E7E"/>
    <w:rsid w:val="00FC3B4A"/>
    <w:rsid w:val="00FE4AB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DA7449E"/>
  <w15:docId w15:val="{34266387-591F-4613-AEE2-E737CD764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178C"/>
    <w:pPr>
      <w:spacing w:line="360" w:lineRule="auto"/>
    </w:pPr>
    <w:rPr>
      <w:rFonts w:ascii="Times New Roman" w:hAnsi="Times New Roman"/>
      <w:sz w:val="24"/>
      <w:szCs w:val="24"/>
    </w:rPr>
  </w:style>
  <w:style w:type="paragraph" w:styleId="Heading1">
    <w:name w:val="heading 1"/>
    <w:basedOn w:val="Normal"/>
    <w:next w:val="Normal"/>
    <w:link w:val="Heading1Char"/>
    <w:uiPriority w:val="9"/>
    <w:qFormat/>
    <w:rsid w:val="001B7E45"/>
    <w:pPr>
      <w:keepNext/>
      <w:keepLines/>
      <w:spacing w:before="240" w:line="480" w:lineRule="auto"/>
      <w:jc w:val="center"/>
      <w:outlineLvl w:val="0"/>
    </w:pPr>
    <w:rPr>
      <w:rFonts w:eastAsia="MS Gothic"/>
      <w:b/>
      <w:bCs/>
      <w:caps/>
    </w:rPr>
  </w:style>
  <w:style w:type="paragraph" w:styleId="Heading2">
    <w:name w:val="heading 2"/>
    <w:basedOn w:val="Normal"/>
    <w:next w:val="Normal"/>
    <w:link w:val="Heading2Char"/>
    <w:uiPriority w:val="9"/>
    <w:unhideWhenUsed/>
    <w:qFormat/>
    <w:rsid w:val="001B7E45"/>
    <w:pPr>
      <w:keepNext/>
      <w:keepLines/>
      <w:spacing w:before="120" w:line="480" w:lineRule="auto"/>
      <w:outlineLvl w:val="1"/>
    </w:pPr>
    <w:rPr>
      <w:rFonts w:eastAsia="MS Gothic"/>
      <w:b/>
      <w:bCs/>
      <w:szCs w:val="26"/>
    </w:rPr>
  </w:style>
  <w:style w:type="paragraph" w:styleId="Heading3">
    <w:name w:val="heading 3"/>
    <w:basedOn w:val="Normal"/>
    <w:next w:val="Normal"/>
    <w:link w:val="Heading3Char"/>
    <w:uiPriority w:val="9"/>
    <w:unhideWhenUsed/>
    <w:qFormat/>
    <w:rsid w:val="00F501F8"/>
    <w:pPr>
      <w:keepNext/>
      <w:keepLines/>
      <w:spacing w:before="200" w:line="480" w:lineRule="auto"/>
      <w:outlineLvl w:val="2"/>
    </w:pPr>
    <w:rPr>
      <w:rFonts w:eastAsia="MS Gothic"/>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B7E45"/>
    <w:rPr>
      <w:rFonts w:ascii="Times New Roman" w:eastAsia="MS Gothic" w:hAnsi="Times New Roman"/>
      <w:b/>
      <w:bCs/>
      <w:caps/>
      <w:sz w:val="24"/>
      <w:szCs w:val="24"/>
    </w:rPr>
  </w:style>
  <w:style w:type="paragraph" w:styleId="TOCHeading">
    <w:name w:val="TOC Heading"/>
    <w:basedOn w:val="Heading1"/>
    <w:next w:val="Normal"/>
    <w:uiPriority w:val="39"/>
    <w:unhideWhenUsed/>
    <w:qFormat/>
    <w:rsid w:val="00864EEA"/>
    <w:pPr>
      <w:spacing w:line="276" w:lineRule="auto"/>
      <w:outlineLvl w:val="9"/>
    </w:pPr>
    <w:rPr>
      <w:color w:val="365F91"/>
      <w:sz w:val="28"/>
      <w:szCs w:val="28"/>
    </w:rPr>
  </w:style>
  <w:style w:type="paragraph" w:styleId="BalloonText">
    <w:name w:val="Balloon Text"/>
    <w:basedOn w:val="Normal"/>
    <w:link w:val="BalloonTextChar"/>
    <w:uiPriority w:val="99"/>
    <w:semiHidden/>
    <w:unhideWhenUsed/>
    <w:rsid w:val="00864EEA"/>
    <w:rPr>
      <w:rFonts w:ascii="Lucida Grande" w:hAnsi="Lucida Grande" w:cs="Lucida Grande"/>
      <w:sz w:val="18"/>
      <w:szCs w:val="18"/>
    </w:rPr>
  </w:style>
  <w:style w:type="character" w:customStyle="1" w:styleId="BalloonTextChar">
    <w:name w:val="Balloon Text Char"/>
    <w:link w:val="BalloonText"/>
    <w:uiPriority w:val="99"/>
    <w:semiHidden/>
    <w:rsid w:val="00864EEA"/>
    <w:rPr>
      <w:rFonts w:ascii="Lucida Grande" w:hAnsi="Lucida Grande" w:cs="Lucida Grande"/>
      <w:sz w:val="18"/>
      <w:szCs w:val="18"/>
    </w:rPr>
  </w:style>
  <w:style w:type="paragraph" w:styleId="TOC1">
    <w:name w:val="toc 1"/>
    <w:basedOn w:val="Normal"/>
    <w:next w:val="Normal"/>
    <w:autoRedefine/>
    <w:uiPriority w:val="39"/>
    <w:unhideWhenUsed/>
    <w:qFormat/>
    <w:rsid w:val="00385367"/>
    <w:pPr>
      <w:tabs>
        <w:tab w:val="right" w:leader="dot" w:pos="7560"/>
      </w:tabs>
      <w:spacing w:before="120" w:line="480" w:lineRule="auto"/>
    </w:pPr>
  </w:style>
  <w:style w:type="paragraph" w:styleId="TOC2">
    <w:name w:val="toc 2"/>
    <w:basedOn w:val="Normal"/>
    <w:next w:val="Normal"/>
    <w:autoRedefine/>
    <w:uiPriority w:val="39"/>
    <w:unhideWhenUsed/>
    <w:qFormat/>
    <w:rsid w:val="00385367"/>
    <w:pPr>
      <w:tabs>
        <w:tab w:val="right" w:leader="dot" w:pos="7560"/>
      </w:tabs>
      <w:spacing w:line="480" w:lineRule="auto"/>
      <w:ind w:left="240"/>
    </w:pPr>
    <w:rPr>
      <w:szCs w:val="22"/>
    </w:rPr>
  </w:style>
  <w:style w:type="paragraph" w:styleId="TOC3">
    <w:name w:val="toc 3"/>
    <w:basedOn w:val="Normal"/>
    <w:next w:val="Normal"/>
    <w:autoRedefine/>
    <w:uiPriority w:val="39"/>
    <w:unhideWhenUsed/>
    <w:qFormat/>
    <w:rsid w:val="00BD7A28"/>
    <w:pPr>
      <w:spacing w:line="480" w:lineRule="auto"/>
      <w:ind w:left="480"/>
    </w:pPr>
    <w:rPr>
      <w:szCs w:val="22"/>
    </w:rPr>
  </w:style>
  <w:style w:type="paragraph" w:styleId="TOC4">
    <w:name w:val="toc 4"/>
    <w:basedOn w:val="Normal"/>
    <w:next w:val="Normal"/>
    <w:autoRedefine/>
    <w:uiPriority w:val="39"/>
    <w:semiHidden/>
    <w:unhideWhenUsed/>
    <w:rsid w:val="00864EEA"/>
    <w:pPr>
      <w:ind w:left="720"/>
    </w:pPr>
    <w:rPr>
      <w:sz w:val="20"/>
      <w:szCs w:val="20"/>
    </w:rPr>
  </w:style>
  <w:style w:type="paragraph" w:styleId="TOC5">
    <w:name w:val="toc 5"/>
    <w:basedOn w:val="Normal"/>
    <w:next w:val="Normal"/>
    <w:autoRedefine/>
    <w:uiPriority w:val="39"/>
    <w:semiHidden/>
    <w:unhideWhenUsed/>
    <w:rsid w:val="00864EEA"/>
    <w:pPr>
      <w:ind w:left="960"/>
    </w:pPr>
    <w:rPr>
      <w:sz w:val="20"/>
      <w:szCs w:val="20"/>
    </w:rPr>
  </w:style>
  <w:style w:type="paragraph" w:styleId="TOC6">
    <w:name w:val="toc 6"/>
    <w:basedOn w:val="Normal"/>
    <w:next w:val="Normal"/>
    <w:autoRedefine/>
    <w:uiPriority w:val="39"/>
    <w:semiHidden/>
    <w:unhideWhenUsed/>
    <w:rsid w:val="00864EEA"/>
    <w:pPr>
      <w:ind w:left="1200"/>
    </w:pPr>
    <w:rPr>
      <w:sz w:val="20"/>
      <w:szCs w:val="20"/>
    </w:rPr>
  </w:style>
  <w:style w:type="paragraph" w:styleId="TOC7">
    <w:name w:val="toc 7"/>
    <w:basedOn w:val="Normal"/>
    <w:next w:val="Normal"/>
    <w:autoRedefine/>
    <w:uiPriority w:val="39"/>
    <w:semiHidden/>
    <w:unhideWhenUsed/>
    <w:rsid w:val="00864EEA"/>
    <w:pPr>
      <w:ind w:left="1440"/>
    </w:pPr>
    <w:rPr>
      <w:sz w:val="20"/>
      <w:szCs w:val="20"/>
    </w:rPr>
  </w:style>
  <w:style w:type="paragraph" w:styleId="TOC8">
    <w:name w:val="toc 8"/>
    <w:basedOn w:val="Normal"/>
    <w:next w:val="Normal"/>
    <w:autoRedefine/>
    <w:uiPriority w:val="39"/>
    <w:semiHidden/>
    <w:unhideWhenUsed/>
    <w:rsid w:val="00864EEA"/>
    <w:pPr>
      <w:ind w:left="1680"/>
    </w:pPr>
    <w:rPr>
      <w:sz w:val="20"/>
      <w:szCs w:val="20"/>
    </w:rPr>
  </w:style>
  <w:style w:type="paragraph" w:styleId="TOC9">
    <w:name w:val="toc 9"/>
    <w:basedOn w:val="Normal"/>
    <w:next w:val="Normal"/>
    <w:autoRedefine/>
    <w:uiPriority w:val="39"/>
    <w:semiHidden/>
    <w:unhideWhenUsed/>
    <w:rsid w:val="00864EEA"/>
    <w:pPr>
      <w:ind w:left="1920"/>
    </w:pPr>
    <w:rPr>
      <w:sz w:val="20"/>
      <w:szCs w:val="20"/>
    </w:rPr>
  </w:style>
  <w:style w:type="paragraph" w:styleId="TableofFigures">
    <w:name w:val="table of figures"/>
    <w:basedOn w:val="Normal"/>
    <w:next w:val="Normal"/>
    <w:uiPriority w:val="99"/>
    <w:unhideWhenUsed/>
    <w:qFormat/>
    <w:rsid w:val="00F05B23"/>
    <w:pPr>
      <w:spacing w:line="480" w:lineRule="auto"/>
      <w:ind w:left="480" w:hanging="480"/>
    </w:pPr>
  </w:style>
  <w:style w:type="table" w:styleId="TableGrid">
    <w:name w:val="Table Grid"/>
    <w:basedOn w:val="TableNormal"/>
    <w:uiPriority w:val="59"/>
    <w:rsid w:val="00F337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D4CAF"/>
    <w:pPr>
      <w:spacing w:before="120" w:after="200"/>
    </w:pPr>
    <w:rPr>
      <w:b/>
      <w:bCs/>
      <w:szCs w:val="18"/>
    </w:rPr>
  </w:style>
  <w:style w:type="paragraph" w:styleId="Header">
    <w:name w:val="header"/>
    <w:basedOn w:val="Normal"/>
    <w:link w:val="HeaderChar"/>
    <w:uiPriority w:val="99"/>
    <w:unhideWhenUsed/>
    <w:rsid w:val="002112A8"/>
    <w:pPr>
      <w:tabs>
        <w:tab w:val="center" w:pos="4320"/>
        <w:tab w:val="right" w:pos="8640"/>
      </w:tabs>
    </w:pPr>
  </w:style>
  <w:style w:type="character" w:customStyle="1" w:styleId="HeaderChar">
    <w:name w:val="Header Char"/>
    <w:basedOn w:val="DefaultParagraphFont"/>
    <w:link w:val="Header"/>
    <w:uiPriority w:val="99"/>
    <w:rsid w:val="002112A8"/>
  </w:style>
  <w:style w:type="paragraph" w:styleId="Footer">
    <w:name w:val="footer"/>
    <w:basedOn w:val="Normal"/>
    <w:link w:val="FooterChar"/>
    <w:uiPriority w:val="99"/>
    <w:unhideWhenUsed/>
    <w:rsid w:val="002112A8"/>
    <w:pPr>
      <w:tabs>
        <w:tab w:val="center" w:pos="4320"/>
        <w:tab w:val="right" w:pos="8640"/>
      </w:tabs>
    </w:pPr>
  </w:style>
  <w:style w:type="character" w:customStyle="1" w:styleId="FooterChar">
    <w:name w:val="Footer Char"/>
    <w:basedOn w:val="DefaultParagraphFont"/>
    <w:link w:val="Footer"/>
    <w:uiPriority w:val="99"/>
    <w:rsid w:val="002112A8"/>
  </w:style>
  <w:style w:type="character" w:styleId="PageNumber">
    <w:name w:val="page number"/>
    <w:basedOn w:val="DefaultParagraphFont"/>
    <w:uiPriority w:val="99"/>
    <w:semiHidden/>
    <w:unhideWhenUsed/>
    <w:rsid w:val="002112A8"/>
  </w:style>
  <w:style w:type="paragraph" w:customStyle="1" w:styleId="UCCTableCaption">
    <w:name w:val="UCC Table Caption"/>
    <w:basedOn w:val="Caption"/>
    <w:qFormat/>
    <w:rsid w:val="009B2F28"/>
  </w:style>
  <w:style w:type="paragraph" w:customStyle="1" w:styleId="UCCMainText">
    <w:name w:val="UCC Main Text"/>
    <w:basedOn w:val="Normal"/>
    <w:qFormat/>
    <w:rsid w:val="00322151"/>
    <w:pPr>
      <w:spacing w:line="480" w:lineRule="auto"/>
      <w:ind w:firstLine="720"/>
      <w:jc w:val="both"/>
    </w:pPr>
  </w:style>
  <w:style w:type="paragraph" w:customStyle="1" w:styleId="UCCFigureCaption">
    <w:name w:val="UCC Figure Caption"/>
    <w:basedOn w:val="UCCTableCaption"/>
    <w:qFormat/>
    <w:rsid w:val="001A02FD"/>
  </w:style>
  <w:style w:type="paragraph" w:customStyle="1" w:styleId="UCCListofAbbreviations">
    <w:name w:val="UCC List of Abbreviations"/>
    <w:basedOn w:val="UCCMainText"/>
    <w:next w:val="UCCMainText"/>
    <w:rsid w:val="00C87F94"/>
    <w:pPr>
      <w:tabs>
        <w:tab w:val="right" w:leader="dot" w:pos="8640"/>
      </w:tabs>
    </w:pPr>
  </w:style>
  <w:style w:type="paragraph" w:customStyle="1" w:styleId="UCCIllustrationCaption">
    <w:name w:val="UCC Illustration Caption"/>
    <w:basedOn w:val="UCCFigureCaption"/>
    <w:rsid w:val="008A566E"/>
  </w:style>
  <w:style w:type="character" w:customStyle="1" w:styleId="Heading2Char">
    <w:name w:val="Heading 2 Char"/>
    <w:link w:val="Heading2"/>
    <w:uiPriority w:val="9"/>
    <w:rsid w:val="001B7E45"/>
    <w:rPr>
      <w:rFonts w:ascii="Times New Roman" w:eastAsia="MS Gothic" w:hAnsi="Times New Roman"/>
      <w:b/>
      <w:bCs/>
      <w:sz w:val="24"/>
      <w:szCs w:val="26"/>
    </w:rPr>
  </w:style>
  <w:style w:type="paragraph" w:customStyle="1" w:styleId="UCCBibliography">
    <w:name w:val="UCC Bibliography"/>
    <w:basedOn w:val="UCCFigureCaption"/>
    <w:qFormat/>
    <w:rsid w:val="00EA4B26"/>
    <w:pPr>
      <w:spacing w:after="240"/>
    </w:pPr>
  </w:style>
  <w:style w:type="character" w:customStyle="1" w:styleId="Heading3Char">
    <w:name w:val="Heading 3 Char"/>
    <w:link w:val="Heading3"/>
    <w:uiPriority w:val="9"/>
    <w:rsid w:val="00F501F8"/>
    <w:rPr>
      <w:rFonts w:ascii="Times New Roman" w:eastAsia="MS Gothic" w:hAnsi="Times New Roman"/>
      <w:b/>
      <w:bCs/>
      <w:sz w:val="24"/>
      <w:szCs w:val="24"/>
    </w:rPr>
  </w:style>
  <w:style w:type="character" w:styleId="Emphasis">
    <w:name w:val="Emphasis"/>
    <w:uiPriority w:val="20"/>
    <w:qFormat/>
    <w:rsid w:val="00C04661"/>
    <w:rPr>
      <w:i/>
      <w:iCs/>
    </w:rPr>
  </w:style>
  <w:style w:type="character" w:styleId="Hyperlink">
    <w:name w:val="Hyperlink"/>
    <w:uiPriority w:val="99"/>
    <w:unhideWhenUsed/>
    <w:rsid w:val="008D4D71"/>
    <w:rPr>
      <w:color w:val="0000FF"/>
      <w:u w:val="single"/>
    </w:rPr>
  </w:style>
  <w:style w:type="paragraph" w:styleId="ListParagraph">
    <w:name w:val="List Paragraph"/>
    <w:basedOn w:val="Normal"/>
    <w:uiPriority w:val="1"/>
    <w:qFormat/>
    <w:rsid w:val="00C55D9A"/>
    <w:pPr>
      <w:widowControl w:val="0"/>
      <w:autoSpaceDE w:val="0"/>
      <w:autoSpaceDN w:val="0"/>
      <w:spacing w:line="240" w:lineRule="auto"/>
      <w:ind w:left="1323" w:hanging="256"/>
      <w:jc w:val="both"/>
    </w:pPr>
    <w:rPr>
      <w:rFonts w:eastAsia="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SJ%20Avenue\Desktop\Final%20Year%20Project\Vision-Aid\Write%20up\Write%20up.dotx" TargetMode="Externa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pieChart>
        <c:varyColors val="1"/>
        <c:ser>
          <c:idx val="0"/>
          <c:order val="0"/>
          <c:tx>
            <c:strRef>
              <c:f>Sheet1!$B$1</c:f>
              <c:strCache>
                <c:ptCount val="1"/>
                <c:pt idx="0">
                  <c:v>Sales</c:v>
                </c:pt>
              </c:strCache>
            </c:strRef>
          </c:tx>
          <c:cat>
            <c:strRef>
              <c:f>Sheet1!$A$2:$A$5</c:f>
              <c:strCache>
                <c:ptCount val="4"/>
                <c:pt idx="0">
                  <c:v>1st Qtr</c:v>
                </c:pt>
                <c:pt idx="1">
                  <c:v>2nd Qtr</c:v>
                </c:pt>
                <c:pt idx="2">
                  <c:v>3rd Qtr</c:v>
                </c:pt>
                <c:pt idx="3">
                  <c:v>4th Qtr</c:v>
                </c:pt>
              </c:strCache>
            </c:strRef>
          </c:cat>
          <c:val>
            <c:numRef>
              <c:f>Sheet1!$B$2:$B$5</c:f>
              <c:numCache>
                <c:formatCode>General</c:formatCode>
                <c:ptCount val="4"/>
                <c:pt idx="0">
                  <c:v>8.2000000000000011</c:v>
                </c:pt>
                <c:pt idx="1">
                  <c:v>3.2</c:v>
                </c:pt>
                <c:pt idx="2">
                  <c:v>1.4</c:v>
                </c:pt>
                <c:pt idx="3">
                  <c:v>1.2</c:v>
                </c:pt>
              </c:numCache>
            </c:numRef>
          </c:val>
          <c:extLst>
            <c:ext xmlns:c16="http://schemas.microsoft.com/office/drawing/2014/chart" uri="{C3380CC4-5D6E-409C-BE32-E72D297353CC}">
              <c16:uniqueId val="{00000000-6242-47C1-AED9-F28AB48EB467}"/>
            </c:ext>
          </c:extLst>
        </c:ser>
        <c:dLbls>
          <c:showLegendKey val="0"/>
          <c:showVal val="0"/>
          <c:showCatName val="0"/>
          <c:showSerName val="0"/>
          <c:showPercent val="0"/>
          <c:showBubbleSize val="0"/>
          <c:showLeaderLines val="1"/>
        </c:dLbls>
        <c:firstSliceAng val="0"/>
      </c:pieChart>
      <c:spPr>
        <a:noFill/>
        <a:ln w="25398">
          <a:noFill/>
        </a:ln>
      </c:spPr>
    </c:plotArea>
    <c:legend>
      <c:legendPos val="r"/>
      <c:overlay val="0"/>
    </c:legend>
    <c:plotVisOnly val="1"/>
    <c:dispBlanksAs val="zero"/>
    <c:showDLblsOverMax val="0"/>
  </c:chart>
  <c:spPr>
    <a:ln>
      <a:noFill/>
    </a:ln>
  </c:sp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barChart>
        <c:barDir val="col"/>
        <c:grouping val="clustered"/>
        <c:varyColors val="0"/>
        <c:ser>
          <c:idx val="0"/>
          <c:order val="0"/>
          <c:tx>
            <c:strRef>
              <c:f>Sheet1!$B$1</c:f>
              <c:strCache>
                <c:ptCount val="1"/>
                <c:pt idx="0">
                  <c:v>Series 1</c:v>
                </c:pt>
              </c:strCache>
            </c:strRef>
          </c:tx>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B73A-4AFC-B98F-48A47DD4EE64}"/>
            </c:ext>
          </c:extLst>
        </c:ser>
        <c:ser>
          <c:idx val="1"/>
          <c:order val="1"/>
          <c:tx>
            <c:strRef>
              <c:f>Sheet1!$C$1</c:f>
              <c:strCache>
                <c:ptCount val="1"/>
                <c:pt idx="0">
                  <c:v>Series 2</c:v>
                </c:pt>
              </c:strCache>
            </c:strRef>
          </c:tx>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B73A-4AFC-B98F-48A47DD4EE64}"/>
            </c:ext>
          </c:extLst>
        </c:ser>
        <c:ser>
          <c:idx val="2"/>
          <c:order val="2"/>
          <c:tx>
            <c:strRef>
              <c:f>Sheet1!$D$1</c:f>
              <c:strCache>
                <c:ptCount val="1"/>
                <c:pt idx="0">
                  <c:v>Series 3</c:v>
                </c:pt>
              </c:strCache>
            </c:strRef>
          </c:tx>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B73A-4AFC-B98F-48A47DD4EE64}"/>
            </c:ext>
          </c:extLst>
        </c:ser>
        <c:dLbls>
          <c:showLegendKey val="0"/>
          <c:showVal val="0"/>
          <c:showCatName val="0"/>
          <c:showSerName val="0"/>
          <c:showPercent val="0"/>
          <c:showBubbleSize val="0"/>
        </c:dLbls>
        <c:gapWidth val="150"/>
        <c:axId val="95162368"/>
        <c:axId val="95165440"/>
      </c:barChart>
      <c:catAx>
        <c:axId val="95162368"/>
        <c:scaling>
          <c:orientation val="minMax"/>
        </c:scaling>
        <c:delete val="0"/>
        <c:axPos val="b"/>
        <c:numFmt formatCode="General" sourceLinked="1"/>
        <c:majorTickMark val="out"/>
        <c:minorTickMark val="none"/>
        <c:tickLblPos val="nextTo"/>
        <c:crossAx val="95165440"/>
        <c:crosses val="autoZero"/>
        <c:auto val="1"/>
        <c:lblAlgn val="ctr"/>
        <c:lblOffset val="100"/>
        <c:noMultiLvlLbl val="0"/>
      </c:catAx>
      <c:valAx>
        <c:axId val="95165440"/>
        <c:scaling>
          <c:orientation val="minMax"/>
        </c:scaling>
        <c:delete val="0"/>
        <c:axPos val="l"/>
        <c:majorGridlines/>
        <c:numFmt formatCode="General" sourceLinked="1"/>
        <c:majorTickMark val="out"/>
        <c:minorTickMark val="none"/>
        <c:tickLblPos val="nextTo"/>
        <c:crossAx val="95162368"/>
        <c:crosses val="autoZero"/>
        <c:crossBetween val="between"/>
      </c:valAx>
    </c:plotArea>
    <c:legend>
      <c:legendPos val="r"/>
      <c:overlay val="0"/>
    </c:legend>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551224-ED05-433F-BA5E-AF1A46A3E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Write up.dotx</Template>
  <TotalTime>990</TotalTime>
  <Pages>31</Pages>
  <Words>3300</Words>
  <Characters>18810</Characters>
  <Application>Microsoft Office Word</Application>
  <DocSecurity>0</DocSecurity>
  <Lines>156</Lines>
  <Paragraphs>44</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
      <vt:lpstr>DECLARATION</vt:lpstr>
      <vt:lpstr>ABSTRACT</vt:lpstr>
      <vt:lpstr>ACKNOWLEDGMENTS</vt:lpstr>
      <vt:lpstr/>
      <vt:lpstr>DEDICATION</vt:lpstr>
      <vt:lpstr>TABLE OF CONTENTS</vt:lpstr>
      <vt:lpstr>LIST OF TABLES</vt:lpstr>
      <vt:lpstr>LIST OF FIGURES</vt:lpstr>
      <vt:lpstr>LIST OF ABBREVIATIONS</vt:lpstr>
      <vt:lpstr>CHAPTER ONE</vt:lpstr>
      <vt:lpstr>INTRODUCTION</vt:lpstr>
      <vt:lpstr>    Background to the Study</vt:lpstr>
      <vt:lpstr>    Statement of Problem</vt:lpstr>
      <vt:lpstr>    Research Questions</vt:lpstr>
      <vt:lpstr>    Objectives</vt:lpstr>
      <vt:lpstr>    Purpose of the study</vt:lpstr>
      <vt:lpstr>    Significance of the study</vt:lpstr>
      <vt:lpstr>    Section Two at Heading Level 2</vt:lpstr>
      <vt:lpstr>        Section three at heading level 3</vt:lpstr>
      <vt:lpstr>CHAPTER TWO</vt:lpstr>
      <vt:lpstr>CHAPTER THREE</vt:lpstr>
      <vt:lpstr>REFERENCES</vt:lpstr>
      <vt:lpstr>APPENDICES</vt:lpstr>
    </vt:vector>
  </TitlesOfParts>
  <Company>Boston University</Company>
  <LinksUpToDate>false</LinksUpToDate>
  <CharactersWithSpaces>22066</CharactersWithSpaces>
  <SharedDoc>false</SharedDoc>
  <HLinks>
    <vt:vector size="84" baseType="variant">
      <vt:variant>
        <vt:i4>1310770</vt:i4>
      </vt:variant>
      <vt:variant>
        <vt:i4>80</vt:i4>
      </vt:variant>
      <vt:variant>
        <vt:i4>0</vt:i4>
      </vt:variant>
      <vt:variant>
        <vt:i4>5</vt:i4>
      </vt:variant>
      <vt:variant>
        <vt:lpwstr/>
      </vt:variant>
      <vt:variant>
        <vt:lpwstr>_Toc416388893</vt:lpwstr>
      </vt:variant>
      <vt:variant>
        <vt:i4>1310770</vt:i4>
      </vt:variant>
      <vt:variant>
        <vt:i4>74</vt:i4>
      </vt:variant>
      <vt:variant>
        <vt:i4>0</vt:i4>
      </vt:variant>
      <vt:variant>
        <vt:i4>5</vt:i4>
      </vt:variant>
      <vt:variant>
        <vt:lpwstr/>
      </vt:variant>
      <vt:variant>
        <vt:lpwstr>_Toc416388892</vt:lpwstr>
      </vt:variant>
      <vt:variant>
        <vt:i4>1310770</vt:i4>
      </vt:variant>
      <vt:variant>
        <vt:i4>68</vt:i4>
      </vt:variant>
      <vt:variant>
        <vt:i4>0</vt:i4>
      </vt:variant>
      <vt:variant>
        <vt:i4>5</vt:i4>
      </vt:variant>
      <vt:variant>
        <vt:lpwstr/>
      </vt:variant>
      <vt:variant>
        <vt:lpwstr>_Toc416388891</vt:lpwstr>
      </vt:variant>
      <vt:variant>
        <vt:i4>1310770</vt:i4>
      </vt:variant>
      <vt:variant>
        <vt:i4>62</vt:i4>
      </vt:variant>
      <vt:variant>
        <vt:i4>0</vt:i4>
      </vt:variant>
      <vt:variant>
        <vt:i4>5</vt:i4>
      </vt:variant>
      <vt:variant>
        <vt:lpwstr/>
      </vt:variant>
      <vt:variant>
        <vt:lpwstr>_Toc416388890</vt:lpwstr>
      </vt:variant>
      <vt:variant>
        <vt:i4>1376306</vt:i4>
      </vt:variant>
      <vt:variant>
        <vt:i4>56</vt:i4>
      </vt:variant>
      <vt:variant>
        <vt:i4>0</vt:i4>
      </vt:variant>
      <vt:variant>
        <vt:i4>5</vt:i4>
      </vt:variant>
      <vt:variant>
        <vt:lpwstr/>
      </vt:variant>
      <vt:variant>
        <vt:lpwstr>_Toc416388889</vt:lpwstr>
      </vt:variant>
      <vt:variant>
        <vt:i4>1376306</vt:i4>
      </vt:variant>
      <vt:variant>
        <vt:i4>50</vt:i4>
      </vt:variant>
      <vt:variant>
        <vt:i4>0</vt:i4>
      </vt:variant>
      <vt:variant>
        <vt:i4>5</vt:i4>
      </vt:variant>
      <vt:variant>
        <vt:lpwstr/>
      </vt:variant>
      <vt:variant>
        <vt:lpwstr>_Toc416388888</vt:lpwstr>
      </vt:variant>
      <vt:variant>
        <vt:i4>1376306</vt:i4>
      </vt:variant>
      <vt:variant>
        <vt:i4>44</vt:i4>
      </vt:variant>
      <vt:variant>
        <vt:i4>0</vt:i4>
      </vt:variant>
      <vt:variant>
        <vt:i4>5</vt:i4>
      </vt:variant>
      <vt:variant>
        <vt:lpwstr/>
      </vt:variant>
      <vt:variant>
        <vt:lpwstr>_Toc416388887</vt:lpwstr>
      </vt:variant>
      <vt:variant>
        <vt:i4>1376306</vt:i4>
      </vt:variant>
      <vt:variant>
        <vt:i4>38</vt:i4>
      </vt:variant>
      <vt:variant>
        <vt:i4>0</vt:i4>
      </vt:variant>
      <vt:variant>
        <vt:i4>5</vt:i4>
      </vt:variant>
      <vt:variant>
        <vt:lpwstr/>
      </vt:variant>
      <vt:variant>
        <vt:lpwstr>_Toc416388886</vt:lpwstr>
      </vt:variant>
      <vt:variant>
        <vt:i4>1376306</vt:i4>
      </vt:variant>
      <vt:variant>
        <vt:i4>32</vt:i4>
      </vt:variant>
      <vt:variant>
        <vt:i4>0</vt:i4>
      </vt:variant>
      <vt:variant>
        <vt:i4>5</vt:i4>
      </vt:variant>
      <vt:variant>
        <vt:lpwstr/>
      </vt:variant>
      <vt:variant>
        <vt:lpwstr>_Toc416388885</vt:lpwstr>
      </vt:variant>
      <vt:variant>
        <vt:i4>1376306</vt:i4>
      </vt:variant>
      <vt:variant>
        <vt:i4>26</vt:i4>
      </vt:variant>
      <vt:variant>
        <vt:i4>0</vt:i4>
      </vt:variant>
      <vt:variant>
        <vt:i4>5</vt:i4>
      </vt:variant>
      <vt:variant>
        <vt:lpwstr/>
      </vt:variant>
      <vt:variant>
        <vt:lpwstr>_Toc416388884</vt:lpwstr>
      </vt:variant>
      <vt:variant>
        <vt:i4>1376306</vt:i4>
      </vt:variant>
      <vt:variant>
        <vt:i4>20</vt:i4>
      </vt:variant>
      <vt:variant>
        <vt:i4>0</vt:i4>
      </vt:variant>
      <vt:variant>
        <vt:i4>5</vt:i4>
      </vt:variant>
      <vt:variant>
        <vt:lpwstr/>
      </vt:variant>
      <vt:variant>
        <vt:lpwstr>_Toc416388883</vt:lpwstr>
      </vt:variant>
      <vt:variant>
        <vt:i4>1376306</vt:i4>
      </vt:variant>
      <vt:variant>
        <vt:i4>14</vt:i4>
      </vt:variant>
      <vt:variant>
        <vt:i4>0</vt:i4>
      </vt:variant>
      <vt:variant>
        <vt:i4>5</vt:i4>
      </vt:variant>
      <vt:variant>
        <vt:lpwstr/>
      </vt:variant>
      <vt:variant>
        <vt:lpwstr>_Toc416388882</vt:lpwstr>
      </vt:variant>
      <vt:variant>
        <vt:i4>1376306</vt:i4>
      </vt:variant>
      <vt:variant>
        <vt:i4>8</vt:i4>
      </vt:variant>
      <vt:variant>
        <vt:i4>0</vt:i4>
      </vt:variant>
      <vt:variant>
        <vt:i4>5</vt:i4>
      </vt:variant>
      <vt:variant>
        <vt:lpwstr/>
      </vt:variant>
      <vt:variant>
        <vt:lpwstr>_Toc416388881</vt:lpwstr>
      </vt:variant>
      <vt:variant>
        <vt:i4>1376306</vt:i4>
      </vt:variant>
      <vt:variant>
        <vt:i4>2</vt:i4>
      </vt:variant>
      <vt:variant>
        <vt:i4>0</vt:i4>
      </vt:variant>
      <vt:variant>
        <vt:i4>5</vt:i4>
      </vt:variant>
      <vt:variant>
        <vt:lpwstr/>
      </vt:variant>
      <vt:variant>
        <vt:lpwstr>_Toc416388880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Bismark Kwesi Arthur</dc:creator>
  <cp:lastModifiedBy>Bismark Kwesi Arthur</cp:lastModifiedBy>
  <cp:revision>9</cp:revision>
  <cp:lastPrinted>2015-06-22T13:25:00Z</cp:lastPrinted>
  <dcterms:created xsi:type="dcterms:W3CDTF">2024-02-08T19:49:00Z</dcterms:created>
  <dcterms:modified xsi:type="dcterms:W3CDTF">2024-02-09T16:27:00Z</dcterms:modified>
</cp:coreProperties>
</file>